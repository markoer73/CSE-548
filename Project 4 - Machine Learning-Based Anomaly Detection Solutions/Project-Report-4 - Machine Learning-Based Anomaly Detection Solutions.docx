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C931C" w14:textId="2021F95F" w:rsidR="003D42A1" w:rsidRDefault="003D42A1" w:rsidP="00881F40">
      <w:pPr>
        <w:pStyle w:val="Authors"/>
        <w:framePr w:h="1246" w:hRule="exact" w:wrap="notBeside" w:x="1479" w:y="584"/>
      </w:pPr>
      <w:r w:rsidRPr="003D42A1">
        <w:t xml:space="preserve">Student Name:  </w:t>
      </w:r>
      <w:r w:rsidR="00CB07C0">
        <w:t>Marco Ermini</w:t>
      </w:r>
      <w:r w:rsidRPr="003D42A1">
        <w:br/>
        <w:t xml:space="preserve">Email:  </w:t>
      </w:r>
      <w:r w:rsidR="00CB07C0">
        <w:t>mermini@asu.edu</w:t>
      </w:r>
      <w:r w:rsidRPr="003D42A1">
        <w:br/>
        <w:t>Submission Date:</w:t>
      </w:r>
      <w:r>
        <w:t xml:space="preserve">  </w:t>
      </w:r>
      <w:r w:rsidR="009B5EC3">
        <w:t>11</w:t>
      </w:r>
      <w:r w:rsidR="00897465" w:rsidRPr="00897465">
        <w:rPr>
          <w:vertAlign w:val="superscript"/>
        </w:rPr>
        <w:t>th</w:t>
      </w:r>
      <w:r w:rsidR="00897465">
        <w:t xml:space="preserve"> </w:t>
      </w:r>
      <w:r w:rsidR="00301C39">
        <w:t>Jun</w:t>
      </w:r>
      <w:r w:rsidR="00897465">
        <w:t>, 2021</w:t>
      </w:r>
      <w:r w:rsidR="009F1C4B">
        <w:br/>
        <w:t>Class Name and Term: CSE</w:t>
      </w:r>
      <w:r w:rsidR="00CD7FED">
        <w:t>548</w:t>
      </w:r>
      <w:r w:rsidR="009F1C4B">
        <w:t xml:space="preserve"> </w:t>
      </w:r>
      <w:r w:rsidR="00CD7FED">
        <w:t>Summer 2021</w:t>
      </w:r>
    </w:p>
    <w:p w14:paraId="3D1BB5AF" w14:textId="1C53C4DD" w:rsidR="00E97402" w:rsidRDefault="00E33AAD" w:rsidP="009B5EC3">
      <w:pPr>
        <w:pStyle w:val="Title"/>
        <w:framePr w:w="9570" w:wrap="notBeside" w:x="1239" w:y="-481"/>
        <w:ind w:left="0"/>
      </w:pPr>
      <w:r>
        <w:t xml:space="preserve">Project </w:t>
      </w:r>
      <w:r w:rsidR="009B5EC3">
        <w:t>Report</w:t>
      </w:r>
      <w:r w:rsidR="009B5EC3" w:rsidRPr="009B5EC3">
        <w:t xml:space="preserve"> 4 - Machine Learning-Based Anomaly Detection Solutions</w:t>
      </w:r>
      <w:r w:rsidR="009B5EC3">
        <w:t xml:space="preserve"> </w:t>
      </w:r>
      <w:r w:rsidR="003D42A1" w:rsidRPr="00C17B17">
        <w:t>Project</w:t>
      </w:r>
      <w:r w:rsidR="003D42A1">
        <w:t xml:space="preserve"> </w:t>
      </w:r>
      <w:r w:rsidR="000539FD" w:rsidRPr="004164DE">
        <w:t>Overview</w:t>
      </w:r>
    </w:p>
    <w:p w14:paraId="6507756F" w14:textId="6E2A36B2" w:rsidR="00343BCE" w:rsidRDefault="00343BCE" w:rsidP="00EE514D">
      <w:r>
        <w:t xml:space="preserve">In this lab </w:t>
      </w:r>
      <w:r w:rsidR="002E3DA0">
        <w:t xml:space="preserve">I am </w:t>
      </w:r>
      <w:r w:rsidR="00EE514D">
        <w:t xml:space="preserve">using the </w:t>
      </w:r>
      <w:r w:rsidR="00EE514D" w:rsidRPr="00EE514D">
        <w:t>NSL-KDD dataset, which is a refined version of KDD’99 dataset</w:t>
      </w:r>
      <w:r w:rsidR="00EE514D">
        <w:t xml:space="preserve">, with the purpose of running two labs </w:t>
      </w:r>
      <w:r w:rsidR="00A37C06">
        <w:t>for data pre-processing, training and testing using Anaconda, TensorFlow and FNN</w:t>
      </w:r>
      <w:r w:rsidR="00EE514D" w:rsidRPr="00EE514D">
        <w:t>. NSL-KDD dataset is now considered as one of most common for network traffic and attacks, and it is a benchmark for modern-day internet traffic.</w:t>
      </w:r>
    </w:p>
    <w:p w14:paraId="5D0BEFA3" w14:textId="77777777" w:rsidR="00D73F0E" w:rsidRDefault="00D73F0E" w:rsidP="00C17B17"/>
    <w:p w14:paraId="45B6B8ED" w14:textId="18C3DBE4" w:rsidR="00266752" w:rsidRDefault="008324AC" w:rsidP="00C17B17">
      <w:r>
        <w:t xml:space="preserve">All the files and configurations used for this lab have been uploaded on GitHub; references are provided throughout the text and in the Appendix A at the bottom of the </w:t>
      </w:r>
      <w:r w:rsidR="007C2FF6">
        <w:t>f</w:t>
      </w:r>
      <w:r w:rsidR="0059744C">
        <w:t>ile</w:t>
      </w:r>
      <w:r>
        <w:t>.</w:t>
      </w:r>
    </w:p>
    <w:p w14:paraId="3D551145" w14:textId="0C87D1D5" w:rsidR="008A3C23" w:rsidRDefault="00C03739" w:rsidP="00C17B17">
      <w:pPr>
        <w:pStyle w:val="Heading1"/>
      </w:pPr>
      <w:bookmarkStart w:id="0" w:name="_Toc76968890"/>
      <w:r w:rsidRPr="004164DE">
        <w:t>Network</w:t>
      </w:r>
      <w:r>
        <w:t xml:space="preserve"> Setup</w:t>
      </w:r>
      <w:bookmarkEnd w:id="0"/>
    </w:p>
    <w:p w14:paraId="217F5692" w14:textId="20B66DB7" w:rsidR="00EB4F44" w:rsidRDefault="00EB4F44" w:rsidP="00C17B17">
      <w:r>
        <w:t xml:space="preserve">Please find below the </w:t>
      </w:r>
      <w:r w:rsidR="00A310D5">
        <w:t xml:space="preserve">initial </w:t>
      </w:r>
      <w:r>
        <w:t>set-up of the virtual infrastructure as I have configured it in VirtualBox</w:t>
      </w:r>
      <w:r w:rsidR="00EE514D">
        <w:t xml:space="preserve"> for this VM – it is simply connected via NAT</w:t>
      </w:r>
      <w:r>
        <w:t>.</w:t>
      </w:r>
    </w:p>
    <w:p w14:paraId="119BD73B" w14:textId="77777777" w:rsidR="00EE514D" w:rsidRDefault="00EE514D" w:rsidP="00C17B17"/>
    <w:p w14:paraId="1E3CD484" w14:textId="7050431E" w:rsidR="00EB4F44" w:rsidRDefault="00EE514D" w:rsidP="00EE514D">
      <w:pPr>
        <w:jc w:val="center"/>
      </w:pPr>
      <w:r>
        <w:rPr>
          <w:noProof/>
        </w:rPr>
        <w:drawing>
          <wp:inline distT="0" distB="0" distL="0" distR="0" wp14:anchorId="522BD9B2" wp14:editId="556D4ADD">
            <wp:extent cx="3964758" cy="20764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3978039" cy="2083405"/>
                    </a:xfrm>
                    <a:prstGeom prst="rect">
                      <a:avLst/>
                    </a:prstGeom>
                  </pic:spPr>
                </pic:pic>
              </a:graphicData>
            </a:graphic>
          </wp:inline>
        </w:drawing>
      </w:r>
    </w:p>
    <w:p w14:paraId="24CE5726" w14:textId="6B6E89E8" w:rsidR="00AF3F47" w:rsidRPr="00EE514D" w:rsidRDefault="00AF3F47" w:rsidP="00881F40">
      <w:pPr>
        <w:jc w:val="center"/>
        <w:rPr>
          <w:lang w:val="en-DE"/>
        </w:rPr>
      </w:pPr>
    </w:p>
    <w:p w14:paraId="665D55B6" w14:textId="7C18D7E9" w:rsidR="00A310D5" w:rsidRDefault="00AF3F47" w:rsidP="00881F40">
      <w:pPr>
        <w:pStyle w:val="Caption"/>
        <w:jc w:val="center"/>
      </w:pPr>
      <w:bookmarkStart w:id="1" w:name="_Toc75762346"/>
      <w:r>
        <w:t xml:space="preserve">Figure </w:t>
      </w:r>
      <w:fldSimple w:instr=" SEQ Figure \* ARABIC ">
        <w:r w:rsidR="00755E81">
          <w:rPr>
            <w:noProof/>
          </w:rPr>
          <w:t>1</w:t>
        </w:r>
      </w:fldSimple>
      <w:r>
        <w:t xml:space="preserve"> - Bridged network setup in VirtualBox</w:t>
      </w:r>
      <w:bookmarkEnd w:id="1"/>
    </w:p>
    <w:p w14:paraId="2E51003B" w14:textId="7482A295" w:rsidR="00AF3F47" w:rsidRDefault="00AF3F47" w:rsidP="00C17B17"/>
    <w:p w14:paraId="6AE348A2" w14:textId="77B682B7" w:rsidR="00E97B99" w:rsidRDefault="00C03739" w:rsidP="00C17B17">
      <w:pPr>
        <w:pStyle w:val="Heading1"/>
      </w:pPr>
      <w:bookmarkStart w:id="2" w:name="_Toc76968891"/>
      <w:r w:rsidRPr="004164DE">
        <w:t>Software</w:t>
      </w:r>
      <w:bookmarkEnd w:id="2"/>
    </w:p>
    <w:p w14:paraId="6AB91CAE" w14:textId="5A8E32F9" w:rsidR="00F80C59" w:rsidRDefault="00F80C59" w:rsidP="00C17B17"/>
    <w:p w14:paraId="1C466CA6" w14:textId="350BA1ED" w:rsidR="00F80C59" w:rsidRDefault="00EA1A34" w:rsidP="00C17B17">
      <w:r>
        <w:t>For this first lab, the following software has been used:</w:t>
      </w:r>
    </w:p>
    <w:p w14:paraId="1A4FE175" w14:textId="05890F9D" w:rsidR="00EA1A34" w:rsidRDefault="00EA1A34" w:rsidP="00C17B17"/>
    <w:p w14:paraId="1111DAA8" w14:textId="371091AB" w:rsidR="007B79EA" w:rsidRDefault="00DC61C6" w:rsidP="00AF5726">
      <w:pPr>
        <w:pStyle w:val="ListParagraph"/>
        <w:numPr>
          <w:ilvl w:val="0"/>
          <w:numId w:val="3"/>
        </w:numPr>
      </w:pPr>
      <w:r w:rsidRPr="00DC61C6">
        <w:t>Ubuntu 18.04 LTS</w:t>
      </w:r>
    </w:p>
    <w:p w14:paraId="11B11B93" w14:textId="6277D328" w:rsidR="00DC61C6" w:rsidRDefault="00DC61C6" w:rsidP="00AF5726">
      <w:pPr>
        <w:pStyle w:val="ListParagraph"/>
        <w:numPr>
          <w:ilvl w:val="0"/>
          <w:numId w:val="3"/>
        </w:numPr>
      </w:pPr>
      <w:r>
        <w:t xml:space="preserve">Python – </w:t>
      </w:r>
      <w:hyperlink r:id="rId9" w:history="1">
        <w:r w:rsidRPr="008D256C">
          <w:rPr>
            <w:rStyle w:val="Hyperlink"/>
          </w:rPr>
          <w:t>https://www.python.org/</w:t>
        </w:r>
      </w:hyperlink>
      <w:r>
        <w:t xml:space="preserve">  </w:t>
      </w:r>
    </w:p>
    <w:p w14:paraId="2021B717" w14:textId="2EA1D406" w:rsidR="00DC61C6" w:rsidRDefault="00DC61C6" w:rsidP="00AF5726">
      <w:pPr>
        <w:pStyle w:val="ListParagraph"/>
        <w:numPr>
          <w:ilvl w:val="0"/>
          <w:numId w:val="3"/>
        </w:numPr>
      </w:pPr>
      <w:r>
        <w:t xml:space="preserve">Anaconda - </w:t>
      </w:r>
      <w:hyperlink r:id="rId10" w:history="1">
        <w:r w:rsidRPr="008D256C">
          <w:rPr>
            <w:rStyle w:val="Hyperlink"/>
          </w:rPr>
          <w:t>https://www.anaconda.com/</w:t>
        </w:r>
      </w:hyperlink>
    </w:p>
    <w:p w14:paraId="2275ED95" w14:textId="20BA9628" w:rsidR="00DC61C6" w:rsidRDefault="00DC61C6" w:rsidP="00AF5726">
      <w:pPr>
        <w:pStyle w:val="ListParagraph"/>
        <w:numPr>
          <w:ilvl w:val="0"/>
          <w:numId w:val="3"/>
        </w:numPr>
      </w:pPr>
      <w:r>
        <w:t xml:space="preserve">TensorFlow - </w:t>
      </w:r>
      <w:hyperlink r:id="rId11" w:history="1">
        <w:r w:rsidRPr="008D256C">
          <w:rPr>
            <w:rStyle w:val="Hyperlink"/>
          </w:rPr>
          <w:t>https://www.tensorflow.org/</w:t>
        </w:r>
      </w:hyperlink>
      <w:r>
        <w:t xml:space="preserve"> </w:t>
      </w:r>
    </w:p>
    <w:p w14:paraId="311F4537" w14:textId="6DE40F30" w:rsidR="00DC61C6" w:rsidRDefault="00DC61C6" w:rsidP="00AF5726">
      <w:pPr>
        <w:pStyle w:val="ListParagraph"/>
        <w:numPr>
          <w:ilvl w:val="0"/>
          <w:numId w:val="3"/>
        </w:numPr>
      </w:pPr>
      <w:r>
        <w:t xml:space="preserve">NSL-KDD dataset - </w:t>
      </w:r>
      <w:hyperlink r:id="rId12" w:history="1">
        <w:r w:rsidRPr="008D256C">
          <w:rPr>
            <w:rStyle w:val="Hyperlink"/>
          </w:rPr>
          <w:t>https://www.unb.ca/cic/datasets/nsl.html</w:t>
        </w:r>
      </w:hyperlink>
      <w:r>
        <w:t xml:space="preserve"> </w:t>
      </w:r>
    </w:p>
    <w:p w14:paraId="57374844" w14:textId="6AED8DC5" w:rsidR="00AF3F47" w:rsidRDefault="00AF3F47" w:rsidP="008F7A6A">
      <w:pPr>
        <w:pStyle w:val="ListParagraph"/>
      </w:pPr>
    </w:p>
    <w:p w14:paraId="6DE51EAE" w14:textId="3A787018" w:rsidR="00E97B99" w:rsidRDefault="000539FD" w:rsidP="00C17B17">
      <w:pPr>
        <w:pStyle w:val="Heading1"/>
      </w:pPr>
      <w:bookmarkStart w:id="3" w:name="_Toc76968892"/>
      <w:r w:rsidRPr="004164DE">
        <w:t>Project</w:t>
      </w:r>
      <w:r>
        <w:t xml:space="preserve"> Description</w:t>
      </w:r>
      <w:bookmarkEnd w:id="3"/>
    </w:p>
    <w:p w14:paraId="647B381C" w14:textId="6DA8928F" w:rsidR="00236F1C" w:rsidRDefault="00236F1C" w:rsidP="00C17B17">
      <w:pPr>
        <w:pStyle w:val="Text"/>
      </w:pPr>
    </w:p>
    <w:p w14:paraId="590C0BB0" w14:textId="64813B0E" w:rsidR="00236F1C" w:rsidRDefault="00AF3F47" w:rsidP="00C17B17">
      <w:pPr>
        <w:pStyle w:val="Text"/>
      </w:pPr>
      <w:r>
        <w:t xml:space="preserve">In this assignment, I have executed the various labs </w:t>
      </w:r>
      <w:r w:rsidR="00F67D01">
        <w:t>assignments,</w:t>
      </w:r>
      <w:r>
        <w:t xml:space="preserve"> obtain</w:t>
      </w:r>
      <w:r w:rsidR="00F67D01">
        <w:t>ing</w:t>
      </w:r>
      <w:r>
        <w:t xml:space="preserve"> the proofs that </w:t>
      </w:r>
      <w:r w:rsidR="00F67D01">
        <w:t xml:space="preserve">they </w:t>
      </w:r>
      <w:r>
        <w:t xml:space="preserve">have been </w:t>
      </w:r>
      <w:r w:rsidR="00F67D01">
        <w:t xml:space="preserve">successfully </w:t>
      </w:r>
      <w:r>
        <w:t>completed.</w:t>
      </w:r>
    </w:p>
    <w:p w14:paraId="4CC3739C" w14:textId="5CE501E8" w:rsidR="00B252E9" w:rsidRDefault="00B252E9" w:rsidP="00C17B17">
      <w:pPr>
        <w:pStyle w:val="Text"/>
      </w:pPr>
      <w:r>
        <w:t xml:space="preserve">The first lab (CS-ML-00201) a </w:t>
      </w:r>
      <w:r w:rsidRPr="00B252E9">
        <w:t>supervised Machine Learning (ML) approach</w:t>
      </w:r>
      <w:r>
        <w:t xml:space="preserve"> is proposed, where </w:t>
      </w:r>
      <w:r w:rsidRPr="00B252E9">
        <w:t>Feed-forward Neural Network (FNN) solutions</w:t>
      </w:r>
      <w:r>
        <w:t xml:space="preserve"> are used</w:t>
      </w:r>
      <w:r w:rsidRPr="00B252E9">
        <w:t xml:space="preserve">. </w:t>
      </w:r>
      <w:r>
        <w:t xml:space="preserve">The dataset used as input, </w:t>
      </w:r>
      <w:r w:rsidRPr="00B252E9">
        <w:t>NSL-KDD, provide</w:t>
      </w:r>
      <w:r>
        <w:t>s</w:t>
      </w:r>
      <w:r w:rsidRPr="00B252E9">
        <w:t xml:space="preserve"> labeled normal network traffic and labeled attack network traffic. FNN will use the well-labeled data to build FNN-based data pattern to differentiate normal and </w:t>
      </w:r>
      <w:r w:rsidRPr="00B252E9">
        <w:lastRenderedPageBreak/>
        <w:t xml:space="preserve">abnormal network traffic. </w:t>
      </w:r>
      <w:r>
        <w:t xml:space="preserve">After training, </w:t>
      </w:r>
      <w:r w:rsidRPr="00B252E9">
        <w:t>we use similar data set with labeled data to validate the accuracy of the generate anomaly detection pattern.</w:t>
      </w:r>
    </w:p>
    <w:p w14:paraId="7A356925" w14:textId="5CA1975B" w:rsidR="00AF3F47" w:rsidRDefault="00AF3F47" w:rsidP="00C17B17">
      <w:pPr>
        <w:pStyle w:val="Text"/>
      </w:pPr>
    </w:p>
    <w:p w14:paraId="00AD443C" w14:textId="58870E3A" w:rsidR="00F67D01" w:rsidRDefault="00F67D01" w:rsidP="00B252E9">
      <w:pPr>
        <w:pStyle w:val="Text"/>
        <w:ind w:left="0" w:firstLine="0"/>
      </w:pPr>
    </w:p>
    <w:p w14:paraId="4C29A0C2" w14:textId="6F1BBC3B" w:rsidR="007C306D" w:rsidRDefault="00B252E9" w:rsidP="00B252E9">
      <w:pPr>
        <w:pStyle w:val="Heading2"/>
      </w:pPr>
      <w:bookmarkStart w:id="4" w:name="_Toc76968893"/>
      <w:r w:rsidRPr="00B252E9">
        <w:t xml:space="preserve">Run the provided </w:t>
      </w:r>
      <w:proofErr w:type="spellStart"/>
      <w:r w:rsidRPr="00B252E9">
        <w:t>fnn</w:t>
      </w:r>
      <w:proofErr w:type="spellEnd"/>
      <w:r w:rsidRPr="00B252E9">
        <w:t xml:space="preserve"> sample.py python program with different NSL-KDD datasets as the input, and compare their detection accuracy</w:t>
      </w:r>
      <w:bookmarkEnd w:id="4"/>
    </w:p>
    <w:p w14:paraId="1BEC601F" w14:textId="77777777" w:rsidR="00B252E9" w:rsidRDefault="00B252E9" w:rsidP="00C17B17">
      <w:pPr>
        <w:pStyle w:val="Text"/>
      </w:pPr>
    </w:p>
    <w:p w14:paraId="207A5DBE" w14:textId="0B902088" w:rsidR="008053CD" w:rsidRDefault="008053CD" w:rsidP="008053CD">
      <w:pPr>
        <w:pStyle w:val="Text"/>
      </w:pPr>
      <w:r>
        <w:t>I have created the Python code to allow using the different training data by just changing a couple of comments, as shown below:</w:t>
      </w:r>
    </w:p>
    <w:p w14:paraId="4DEB2121" w14:textId="5062C408" w:rsidR="008053CD" w:rsidRDefault="008053CD" w:rsidP="008053CD">
      <w:pPr>
        <w:pStyle w:val="Text"/>
      </w:pPr>
    </w:p>
    <w:p w14:paraId="780746F6" w14:textId="04848158" w:rsidR="008053CD" w:rsidRDefault="008053CD" w:rsidP="00407D31">
      <w:pPr>
        <w:pStyle w:val="Text"/>
        <w:jc w:val="center"/>
      </w:pPr>
      <w:r>
        <w:rPr>
          <w:smallCaps/>
          <w:noProof/>
          <w:kern w:val="28"/>
        </w:rPr>
        <w:drawing>
          <wp:inline distT="0" distB="0" distL="0" distR="0" wp14:anchorId="6A62B9B3" wp14:editId="42D894E1">
            <wp:extent cx="6455365" cy="3144874"/>
            <wp:effectExtent l="0" t="0" r="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a:stretch>
                      <a:fillRect/>
                    </a:stretch>
                  </pic:blipFill>
                  <pic:spPr>
                    <a:xfrm>
                      <a:off x="0" y="0"/>
                      <a:ext cx="6500968" cy="3167091"/>
                    </a:xfrm>
                    <a:prstGeom prst="rect">
                      <a:avLst/>
                    </a:prstGeom>
                  </pic:spPr>
                </pic:pic>
              </a:graphicData>
            </a:graphic>
          </wp:inline>
        </w:drawing>
      </w:r>
    </w:p>
    <w:p w14:paraId="38A8BAD7" w14:textId="3C149808" w:rsidR="008053CD" w:rsidRDefault="008053CD" w:rsidP="008053CD">
      <w:pPr>
        <w:pStyle w:val="Text"/>
      </w:pPr>
    </w:p>
    <w:p w14:paraId="0EB9AF3D" w14:textId="68BA01A4" w:rsidR="008053CD" w:rsidRDefault="008053CD" w:rsidP="008053CD">
      <w:pPr>
        <w:pStyle w:val="Text"/>
      </w:pPr>
      <w:r>
        <w:t>It is very easy in this way to collect the results and observe the differences from the various datasets.  For instance, it is obvious to observe that accuracy increases with each epoch run:</w:t>
      </w:r>
    </w:p>
    <w:p w14:paraId="5DF4C282" w14:textId="77777777" w:rsidR="008053CD" w:rsidRDefault="008053CD" w:rsidP="008053CD">
      <w:pPr>
        <w:pStyle w:val="Text"/>
      </w:pPr>
    </w:p>
    <w:p w14:paraId="55D2CCB1" w14:textId="77777777" w:rsidR="008053CD" w:rsidRDefault="008053CD" w:rsidP="008053CD">
      <w:pPr>
        <w:ind w:left="0"/>
        <w:jc w:val="center"/>
      </w:pPr>
      <w:r>
        <w:rPr>
          <w:noProof/>
        </w:rPr>
        <w:drawing>
          <wp:inline distT="0" distB="0" distL="0" distR="0" wp14:anchorId="0408C65A" wp14:editId="05AB5A83">
            <wp:extent cx="5561097" cy="2948969"/>
            <wp:effectExtent l="0" t="0" r="190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5565923" cy="2951528"/>
                    </a:xfrm>
                    <a:prstGeom prst="rect">
                      <a:avLst/>
                    </a:prstGeom>
                  </pic:spPr>
                </pic:pic>
              </a:graphicData>
            </a:graphic>
          </wp:inline>
        </w:drawing>
      </w:r>
    </w:p>
    <w:p w14:paraId="08DDA173" w14:textId="65CA2ED6" w:rsidR="008053CD" w:rsidRDefault="00EC0A5D" w:rsidP="00EC0A5D">
      <w:pPr>
        <w:ind w:left="0"/>
      </w:pPr>
      <w:r>
        <w:t>The followings are the results obtained by running the detection on the various datasets.</w:t>
      </w:r>
    </w:p>
    <w:p w14:paraId="1873BC42" w14:textId="2B09F4C3" w:rsidR="00EC0A5D" w:rsidRDefault="00EC0A5D" w:rsidP="00EC0A5D">
      <w:pPr>
        <w:ind w:left="0"/>
      </w:pPr>
    </w:p>
    <w:p w14:paraId="37FFACF0" w14:textId="66A6342B" w:rsidR="00EC0A5D" w:rsidRDefault="00EC0A5D" w:rsidP="00EC0A5D">
      <w:pPr>
        <w:ind w:left="0"/>
      </w:pPr>
      <w:r w:rsidRPr="00EC0A5D">
        <w:rPr>
          <w:lang w:val="en-DE"/>
        </w:rPr>
        <w:t>KDDTrain+</w:t>
      </w:r>
      <w:r>
        <w:t>:  Loss 0.0221, Accuracy: 0.9912</w:t>
      </w:r>
    </w:p>
    <w:p w14:paraId="112C3695" w14:textId="11E98764" w:rsidR="00EC0A5D" w:rsidRPr="00EC0A5D" w:rsidRDefault="00EC0A5D" w:rsidP="00EC0A5D">
      <w:pPr>
        <w:ind w:left="0"/>
      </w:pPr>
      <w:r>
        <w:t>Confusion Matrix: TN=16806, FP=20, FN=533, TP=14135</w:t>
      </w:r>
    </w:p>
    <w:p w14:paraId="1CC0BABC" w14:textId="77777777" w:rsidR="008053CD" w:rsidRDefault="008053CD" w:rsidP="008053CD">
      <w:pPr>
        <w:ind w:left="0"/>
        <w:jc w:val="center"/>
      </w:pPr>
    </w:p>
    <w:p w14:paraId="0ACB15DE" w14:textId="7EDFA6C8" w:rsidR="00EC0A5D" w:rsidRDefault="00EC0A5D" w:rsidP="00407D31">
      <w:pPr>
        <w:ind w:left="0"/>
        <w:jc w:val="center"/>
      </w:pPr>
      <w:r>
        <w:rPr>
          <w:noProof/>
        </w:rPr>
        <w:drawing>
          <wp:inline distT="0" distB="0" distL="0" distR="0" wp14:anchorId="31C8E233" wp14:editId="014360FF">
            <wp:extent cx="5499159" cy="2046273"/>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5"/>
                    <a:stretch>
                      <a:fillRect/>
                    </a:stretch>
                  </pic:blipFill>
                  <pic:spPr>
                    <a:xfrm>
                      <a:off x="0" y="0"/>
                      <a:ext cx="5511781" cy="2050970"/>
                    </a:xfrm>
                    <a:prstGeom prst="rect">
                      <a:avLst/>
                    </a:prstGeom>
                  </pic:spPr>
                </pic:pic>
              </a:graphicData>
            </a:graphic>
          </wp:inline>
        </w:drawing>
      </w:r>
    </w:p>
    <w:p w14:paraId="63D92C25" w14:textId="3ED19A93" w:rsidR="00EC0A5D" w:rsidRDefault="00EC0A5D" w:rsidP="008053CD">
      <w:pPr>
        <w:ind w:left="0"/>
        <w:jc w:val="center"/>
      </w:pPr>
      <w:r>
        <w:rPr>
          <w:noProof/>
        </w:rPr>
        <w:drawing>
          <wp:inline distT="0" distB="0" distL="0" distR="0" wp14:anchorId="1D50C64A" wp14:editId="47494945">
            <wp:extent cx="2199562" cy="1509823"/>
            <wp:effectExtent l="0" t="0" r="0" b="190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16"/>
                    <a:stretch>
                      <a:fillRect/>
                    </a:stretch>
                  </pic:blipFill>
                  <pic:spPr>
                    <a:xfrm>
                      <a:off x="0" y="0"/>
                      <a:ext cx="2209157" cy="1516409"/>
                    </a:xfrm>
                    <a:prstGeom prst="rect">
                      <a:avLst/>
                    </a:prstGeom>
                  </pic:spPr>
                </pic:pic>
              </a:graphicData>
            </a:graphic>
          </wp:inline>
        </w:drawing>
      </w:r>
      <w:r>
        <w:rPr>
          <w:noProof/>
        </w:rPr>
        <w:drawing>
          <wp:inline distT="0" distB="0" distL="0" distR="0" wp14:anchorId="0A23DC63" wp14:editId="0200AD15">
            <wp:extent cx="2150139" cy="1524843"/>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7"/>
                    <a:stretch>
                      <a:fillRect/>
                    </a:stretch>
                  </pic:blipFill>
                  <pic:spPr>
                    <a:xfrm>
                      <a:off x="0" y="0"/>
                      <a:ext cx="2198909" cy="1559430"/>
                    </a:xfrm>
                    <a:prstGeom prst="rect">
                      <a:avLst/>
                    </a:prstGeom>
                  </pic:spPr>
                </pic:pic>
              </a:graphicData>
            </a:graphic>
          </wp:inline>
        </w:drawing>
      </w:r>
    </w:p>
    <w:p w14:paraId="3C7BA50B" w14:textId="77777777" w:rsidR="00EC0A5D" w:rsidRDefault="00EC0A5D" w:rsidP="008053CD">
      <w:pPr>
        <w:ind w:left="0"/>
        <w:jc w:val="center"/>
      </w:pPr>
    </w:p>
    <w:p w14:paraId="749E5107" w14:textId="77777777" w:rsidR="00EC0A5D" w:rsidRDefault="00EC0A5D" w:rsidP="008053CD">
      <w:pPr>
        <w:ind w:left="0"/>
        <w:jc w:val="center"/>
      </w:pPr>
    </w:p>
    <w:p w14:paraId="4605D6CC" w14:textId="4C70283C" w:rsidR="00EC0A5D" w:rsidRDefault="00EC0A5D" w:rsidP="00EC0A5D">
      <w:pPr>
        <w:ind w:left="0"/>
      </w:pPr>
      <w:r w:rsidRPr="00EC0A5D">
        <w:t>KDDTrain+20Percent</w:t>
      </w:r>
      <w:r>
        <w:t>: Loss 0.0319, Accuracy: 0.9835</w:t>
      </w:r>
    </w:p>
    <w:p w14:paraId="686B4F69" w14:textId="09A20FF6" w:rsidR="00EC0A5D" w:rsidRDefault="00EC0A5D" w:rsidP="00EC0A5D">
      <w:pPr>
        <w:ind w:left="0"/>
      </w:pPr>
      <w:r>
        <w:t>Confusion Matrix: TN=3386, FP=1, FN=174, TP=2737</w:t>
      </w:r>
    </w:p>
    <w:p w14:paraId="71A1E240" w14:textId="6A719EF1" w:rsidR="00EC0A5D" w:rsidRDefault="00EC0A5D" w:rsidP="00EC0A5D">
      <w:pPr>
        <w:ind w:left="0"/>
      </w:pPr>
    </w:p>
    <w:p w14:paraId="0CE6AFEB" w14:textId="650E31F4" w:rsidR="00EC0A5D" w:rsidRDefault="00EC0A5D" w:rsidP="00407D31">
      <w:pPr>
        <w:ind w:left="0"/>
        <w:jc w:val="center"/>
      </w:pPr>
      <w:r>
        <w:rPr>
          <w:noProof/>
        </w:rPr>
        <w:drawing>
          <wp:inline distT="0" distB="0" distL="0" distR="0" wp14:anchorId="11079513" wp14:editId="7E409C70">
            <wp:extent cx="5467261" cy="2033876"/>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5492249" cy="2043172"/>
                    </a:xfrm>
                    <a:prstGeom prst="rect">
                      <a:avLst/>
                    </a:prstGeom>
                  </pic:spPr>
                </pic:pic>
              </a:graphicData>
            </a:graphic>
          </wp:inline>
        </w:drawing>
      </w:r>
    </w:p>
    <w:p w14:paraId="37DE9FC0" w14:textId="56AFF33D" w:rsidR="00EC0A5D" w:rsidRDefault="00EC0A5D" w:rsidP="00EC0A5D">
      <w:pPr>
        <w:ind w:left="0"/>
        <w:jc w:val="center"/>
      </w:pPr>
      <w:r>
        <w:rPr>
          <w:noProof/>
        </w:rPr>
        <w:lastRenderedPageBreak/>
        <w:drawing>
          <wp:inline distT="0" distB="0" distL="0" distR="0" wp14:anchorId="6EEC4D98" wp14:editId="0CA5DEDC">
            <wp:extent cx="2385441" cy="1637414"/>
            <wp:effectExtent l="0" t="0" r="2540" b="127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6"/>
                    <a:stretch>
                      <a:fillRect/>
                    </a:stretch>
                  </pic:blipFill>
                  <pic:spPr>
                    <a:xfrm>
                      <a:off x="0" y="0"/>
                      <a:ext cx="2402238" cy="1648944"/>
                    </a:xfrm>
                    <a:prstGeom prst="rect">
                      <a:avLst/>
                    </a:prstGeom>
                  </pic:spPr>
                </pic:pic>
              </a:graphicData>
            </a:graphic>
          </wp:inline>
        </w:drawing>
      </w:r>
      <w:r>
        <w:rPr>
          <w:noProof/>
        </w:rPr>
        <w:drawing>
          <wp:inline distT="0" distB="0" distL="0" distR="0" wp14:anchorId="37134886" wp14:editId="79D1FC97">
            <wp:extent cx="2328530" cy="165135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17"/>
                    <a:stretch>
                      <a:fillRect/>
                    </a:stretch>
                  </pic:blipFill>
                  <pic:spPr>
                    <a:xfrm>
                      <a:off x="0" y="0"/>
                      <a:ext cx="2351237" cy="1667458"/>
                    </a:xfrm>
                    <a:prstGeom prst="rect">
                      <a:avLst/>
                    </a:prstGeom>
                  </pic:spPr>
                </pic:pic>
              </a:graphicData>
            </a:graphic>
          </wp:inline>
        </w:drawing>
      </w:r>
    </w:p>
    <w:p w14:paraId="02885B55" w14:textId="442473F7" w:rsidR="00EC0A5D" w:rsidRDefault="00EC0A5D" w:rsidP="00EC0A5D">
      <w:pPr>
        <w:ind w:left="0"/>
      </w:pPr>
    </w:p>
    <w:p w14:paraId="4581AB64" w14:textId="59CF3992" w:rsidR="00EC0A5D" w:rsidRDefault="005A1A9F" w:rsidP="00EC0A5D">
      <w:pPr>
        <w:ind w:left="0"/>
      </w:pPr>
      <w:proofErr w:type="spellStart"/>
      <w:r w:rsidRPr="005A1A9F">
        <w:t>KDDTest</w:t>
      </w:r>
      <w:proofErr w:type="spellEnd"/>
      <w:r w:rsidRPr="005A1A9F">
        <w:t>+</w:t>
      </w:r>
      <w:r>
        <w:t>: Loss 0.0675, Accuracy: 0.9683</w:t>
      </w:r>
    </w:p>
    <w:p w14:paraId="7DE08395" w14:textId="5D255237" w:rsidR="005A1A9F" w:rsidRDefault="005A1A9F" w:rsidP="00EC0A5D">
      <w:pPr>
        <w:ind w:left="0"/>
      </w:pPr>
      <w:r>
        <w:t>Confusion Matrix: TN=2486, FP=18, FN=356, TP=2776</w:t>
      </w:r>
    </w:p>
    <w:p w14:paraId="7466CDA9" w14:textId="26ECC841" w:rsidR="005A1A9F" w:rsidRDefault="005A1A9F" w:rsidP="00EC0A5D">
      <w:pPr>
        <w:ind w:left="0"/>
      </w:pPr>
    </w:p>
    <w:p w14:paraId="7886A9DA" w14:textId="40830EE8" w:rsidR="00EC0A5D" w:rsidRDefault="005A1A9F" w:rsidP="00407D31">
      <w:pPr>
        <w:ind w:left="0"/>
        <w:jc w:val="center"/>
      </w:pPr>
      <w:r>
        <w:rPr>
          <w:noProof/>
        </w:rPr>
        <w:drawing>
          <wp:inline distT="0" distB="0" distL="0" distR="0" wp14:anchorId="24507C9A" wp14:editId="595852C4">
            <wp:extent cx="5137062" cy="1916489"/>
            <wp:effectExtent l="0" t="0" r="0" b="127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9"/>
                    <a:stretch>
                      <a:fillRect/>
                    </a:stretch>
                  </pic:blipFill>
                  <pic:spPr>
                    <a:xfrm>
                      <a:off x="0" y="0"/>
                      <a:ext cx="5160011" cy="1925051"/>
                    </a:xfrm>
                    <a:prstGeom prst="rect">
                      <a:avLst/>
                    </a:prstGeom>
                  </pic:spPr>
                </pic:pic>
              </a:graphicData>
            </a:graphic>
          </wp:inline>
        </w:drawing>
      </w:r>
    </w:p>
    <w:p w14:paraId="635324DE" w14:textId="0CAFB191" w:rsidR="00EC0A5D" w:rsidRDefault="005A1A9F" w:rsidP="005A1A9F">
      <w:pPr>
        <w:ind w:left="0"/>
        <w:jc w:val="center"/>
      </w:pPr>
      <w:r>
        <w:rPr>
          <w:noProof/>
        </w:rPr>
        <w:drawing>
          <wp:inline distT="0" distB="0" distL="0" distR="0" wp14:anchorId="468A4062" wp14:editId="1A2F5658">
            <wp:extent cx="2160772" cy="1532384"/>
            <wp:effectExtent l="0" t="0" r="0" b="444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20"/>
                    <a:stretch>
                      <a:fillRect/>
                    </a:stretch>
                  </pic:blipFill>
                  <pic:spPr>
                    <a:xfrm>
                      <a:off x="0" y="0"/>
                      <a:ext cx="2170264" cy="1539116"/>
                    </a:xfrm>
                    <a:prstGeom prst="rect">
                      <a:avLst/>
                    </a:prstGeom>
                  </pic:spPr>
                </pic:pic>
              </a:graphicData>
            </a:graphic>
          </wp:inline>
        </w:drawing>
      </w:r>
      <w:r>
        <w:rPr>
          <w:noProof/>
        </w:rPr>
        <w:drawing>
          <wp:inline distT="0" distB="0" distL="0" distR="0" wp14:anchorId="4B3BAFD6" wp14:editId="79CCEC49">
            <wp:extent cx="2150139" cy="1524843"/>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21"/>
                    <a:stretch>
                      <a:fillRect/>
                    </a:stretch>
                  </pic:blipFill>
                  <pic:spPr>
                    <a:xfrm>
                      <a:off x="0" y="0"/>
                      <a:ext cx="2164010" cy="1534680"/>
                    </a:xfrm>
                    <a:prstGeom prst="rect">
                      <a:avLst/>
                    </a:prstGeom>
                  </pic:spPr>
                </pic:pic>
              </a:graphicData>
            </a:graphic>
          </wp:inline>
        </w:drawing>
      </w:r>
    </w:p>
    <w:p w14:paraId="129C189F" w14:textId="09694336" w:rsidR="00EC0A5D" w:rsidRDefault="00EC0A5D" w:rsidP="00EC0A5D">
      <w:pPr>
        <w:ind w:left="0"/>
      </w:pPr>
    </w:p>
    <w:p w14:paraId="264431FB" w14:textId="213E28FA" w:rsidR="00EC0A5D" w:rsidRDefault="00EC0A5D" w:rsidP="00EC0A5D">
      <w:pPr>
        <w:ind w:left="0"/>
      </w:pPr>
    </w:p>
    <w:p w14:paraId="68B6BA89" w14:textId="00130507" w:rsidR="00EC0A5D" w:rsidRDefault="00407D31" w:rsidP="00EC0A5D">
      <w:pPr>
        <w:ind w:left="0"/>
      </w:pPr>
      <w:r w:rsidRPr="00407D31">
        <w:t>KDDTest</w:t>
      </w:r>
      <w:r w:rsidR="00C30C9A">
        <w:t>-21</w:t>
      </w:r>
      <w:r>
        <w:t>: Loss 0.</w:t>
      </w:r>
      <w:r w:rsidR="00C30C9A">
        <w:t>1338</w:t>
      </w:r>
      <w:r>
        <w:t>, Accuracy: 0.9</w:t>
      </w:r>
      <w:r w:rsidR="00C30C9A">
        <w:t>487</w:t>
      </w:r>
    </w:p>
    <w:p w14:paraId="18B4050C" w14:textId="07BB44FB" w:rsidR="00407D31" w:rsidRDefault="00407D31" w:rsidP="00EC0A5D">
      <w:pPr>
        <w:ind w:left="0"/>
      </w:pPr>
      <w:r>
        <w:t>Confusion Matrix: TN=</w:t>
      </w:r>
      <w:r w:rsidR="00C30C9A">
        <w:t>550</w:t>
      </w:r>
      <w:r>
        <w:t>, FP=</w:t>
      </w:r>
      <w:r w:rsidR="00C30C9A">
        <w:t>16</w:t>
      </w:r>
      <w:r>
        <w:t>, FN=</w:t>
      </w:r>
      <w:r w:rsidR="00C30C9A">
        <w:t>342</w:t>
      </w:r>
      <w:r>
        <w:t>, TP=</w:t>
      </w:r>
      <w:r w:rsidR="00C30C9A">
        <w:t>2055</w:t>
      </w:r>
    </w:p>
    <w:p w14:paraId="5AFC5BFC" w14:textId="1E61C51D" w:rsidR="00407D31" w:rsidRDefault="00407D31" w:rsidP="00EC0A5D">
      <w:pPr>
        <w:ind w:left="0"/>
      </w:pPr>
    </w:p>
    <w:p w14:paraId="27D3B8F6" w14:textId="3F71C919" w:rsidR="00407D31" w:rsidRDefault="00C30C9A" w:rsidP="00C30C9A">
      <w:pPr>
        <w:ind w:left="0"/>
        <w:jc w:val="center"/>
      </w:pPr>
      <w:r>
        <w:rPr>
          <w:noProof/>
        </w:rPr>
        <w:drawing>
          <wp:inline distT="0" distB="0" distL="0" distR="0" wp14:anchorId="0B3CA4D1" wp14:editId="4172E088">
            <wp:extent cx="5073856" cy="1893887"/>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stretch>
                      <a:fillRect/>
                    </a:stretch>
                  </pic:blipFill>
                  <pic:spPr>
                    <a:xfrm>
                      <a:off x="0" y="0"/>
                      <a:ext cx="5086155" cy="1898478"/>
                    </a:xfrm>
                    <a:prstGeom prst="rect">
                      <a:avLst/>
                    </a:prstGeom>
                  </pic:spPr>
                </pic:pic>
              </a:graphicData>
            </a:graphic>
          </wp:inline>
        </w:drawing>
      </w:r>
    </w:p>
    <w:p w14:paraId="36BB5473" w14:textId="117C3D21" w:rsidR="00407D31" w:rsidRDefault="00407D31" w:rsidP="00EC0A5D">
      <w:pPr>
        <w:ind w:left="0"/>
      </w:pPr>
    </w:p>
    <w:p w14:paraId="5A7D8B3F" w14:textId="4E987580" w:rsidR="00407D31" w:rsidRDefault="00575293" w:rsidP="00575293">
      <w:pPr>
        <w:ind w:left="0"/>
        <w:jc w:val="center"/>
      </w:pPr>
      <w:r>
        <w:rPr>
          <w:noProof/>
        </w:rPr>
        <w:lastRenderedPageBreak/>
        <w:drawing>
          <wp:inline distT="0" distB="0" distL="0" distR="0" wp14:anchorId="4D805715" wp14:editId="37BC5431">
            <wp:extent cx="2030819" cy="1440224"/>
            <wp:effectExtent l="0" t="0" r="127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23"/>
                    <a:stretch>
                      <a:fillRect/>
                    </a:stretch>
                  </pic:blipFill>
                  <pic:spPr>
                    <a:xfrm>
                      <a:off x="0" y="0"/>
                      <a:ext cx="2042762" cy="1448693"/>
                    </a:xfrm>
                    <a:prstGeom prst="rect">
                      <a:avLst/>
                    </a:prstGeom>
                  </pic:spPr>
                </pic:pic>
              </a:graphicData>
            </a:graphic>
          </wp:inline>
        </w:drawing>
      </w:r>
      <w:r>
        <w:rPr>
          <w:noProof/>
        </w:rPr>
        <w:drawing>
          <wp:inline distT="0" distB="0" distL="0" distR="0" wp14:anchorId="49E07BED" wp14:editId="22DD3A69">
            <wp:extent cx="2075712" cy="1472061"/>
            <wp:effectExtent l="0" t="0" r="0" b="127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24"/>
                    <a:stretch>
                      <a:fillRect/>
                    </a:stretch>
                  </pic:blipFill>
                  <pic:spPr>
                    <a:xfrm>
                      <a:off x="0" y="0"/>
                      <a:ext cx="2091750" cy="1483435"/>
                    </a:xfrm>
                    <a:prstGeom prst="rect">
                      <a:avLst/>
                    </a:prstGeom>
                  </pic:spPr>
                </pic:pic>
              </a:graphicData>
            </a:graphic>
          </wp:inline>
        </w:drawing>
      </w:r>
    </w:p>
    <w:p w14:paraId="32F0106C" w14:textId="3EB2DEFE" w:rsidR="00407D31" w:rsidRDefault="00407D31" w:rsidP="00EC0A5D">
      <w:pPr>
        <w:ind w:left="0"/>
      </w:pPr>
    </w:p>
    <w:p w14:paraId="5D94B628" w14:textId="77777777" w:rsidR="00EC0A5D" w:rsidRDefault="00EC0A5D" w:rsidP="00EC0A5D">
      <w:pPr>
        <w:ind w:left="0"/>
      </w:pPr>
    </w:p>
    <w:p w14:paraId="63CAC14A" w14:textId="2BC5F3CA" w:rsidR="00EC0A5D" w:rsidRDefault="00EC0A5D" w:rsidP="006E00D3">
      <w:pPr>
        <w:pStyle w:val="Heading3"/>
      </w:pPr>
      <w:bookmarkStart w:id="5" w:name="_Toc76968894"/>
      <w:r w:rsidRPr="006E00D3">
        <w:t>Comparing the datasets:</w:t>
      </w:r>
      <w:bookmarkEnd w:id="5"/>
    </w:p>
    <w:p w14:paraId="0F672961" w14:textId="68F79503" w:rsidR="00474C7A" w:rsidRDefault="00B81ACF" w:rsidP="006E00D3">
      <w:pPr>
        <w:ind w:left="0"/>
      </w:pPr>
      <w:r>
        <w:rPr>
          <w:noProof/>
        </w:rPr>
        <mc:AlternateContent>
          <mc:Choice Requires="wps">
            <w:drawing>
              <wp:anchor distT="0" distB="0" distL="114300" distR="114300" simplePos="0" relativeHeight="251672576" behindDoc="0" locked="0" layoutInCell="1" allowOverlap="1" wp14:anchorId="01B07B2B" wp14:editId="66DD0413">
                <wp:simplePos x="0" y="0"/>
                <wp:positionH relativeFrom="column">
                  <wp:posOffset>3640824</wp:posOffset>
                </wp:positionH>
                <wp:positionV relativeFrom="paragraph">
                  <wp:posOffset>4144645</wp:posOffset>
                </wp:positionV>
                <wp:extent cx="2806995" cy="1158875"/>
                <wp:effectExtent l="0" t="0" r="12700" b="9525"/>
                <wp:wrapNone/>
                <wp:docPr id="60" name="Text Box 60"/>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742BCBA9" w14:textId="75A98D22" w:rsidR="00B81ACF" w:rsidRDefault="00B81ACF" w:rsidP="00B81ACF">
                            <w:pPr>
                              <w:ind w:left="0"/>
                            </w:pPr>
                            <w:r>
                              <w:t>In this case, the training set has even a bigger difference against the test data, since the latter have the most difficult traffic record (score of 21) excluded from the training, which means it has less quality input to train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1B07B2B" id="_x0000_t202" coordsize="21600,21600" o:spt="202" path="m,l,21600r21600,l21600,xe">
                <v:stroke joinstyle="miter"/>
                <v:path gradientshapeok="t" o:connecttype="rect"/>
              </v:shapetype>
              <v:shape id="Text Box 60" o:spid="_x0000_s1026" type="#_x0000_t202" style="position:absolute;margin-left:286.7pt;margin-top:326.35pt;width:221pt;height:91.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" fillcolor="white [3201]" strokeweight=".5pt">
                <v:textbox>
                  <w:txbxContent>
                    <w:p w14:paraId="742BCBA9" w14:textId="75A98D22" w:rsidR="00B81ACF" w:rsidRDefault="00B81ACF" w:rsidP="00B81ACF">
                      <w:pPr>
                        <w:ind w:left="0"/>
                      </w:pPr>
                      <w:r>
                        <w:t>In this case, the training set has even a bigger difference against the test data, since the latter have the most difficult traffic record (score of 21) excluded from the training, which means it has less quality input to train with.</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F57203D" wp14:editId="4752DF0A">
                <wp:simplePos x="0" y="0"/>
                <wp:positionH relativeFrom="column">
                  <wp:posOffset>3640824</wp:posOffset>
                </wp:positionH>
                <wp:positionV relativeFrom="paragraph">
                  <wp:posOffset>2836398</wp:posOffset>
                </wp:positionV>
                <wp:extent cx="2806995" cy="1158875"/>
                <wp:effectExtent l="0" t="0" r="12700" b="9525"/>
                <wp:wrapNone/>
                <wp:docPr id="59" name="Text Box 59"/>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45771473" w14:textId="7AB56B18" w:rsidR="00B81ACF" w:rsidRDefault="00B81ACF" w:rsidP="00B81ACF">
                            <w:pPr>
                              <w:ind w:left="0"/>
                            </w:pPr>
                            <w:r>
                              <w:t>Again, the training dataset provides more accuracy and less loss since it has a bigger set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7203D" id="Text Box 59" o:spid="_x0000_s1027" type="#_x0000_t202" style="position:absolute;margin-left:286.7pt;margin-top:223.35pt;width:221pt;height:91.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" fillcolor="white [3201]" strokeweight=".5pt">
                <v:textbox>
                  <w:txbxContent>
                    <w:p w14:paraId="45771473" w14:textId="7AB56B18" w:rsidR="00B81ACF" w:rsidRDefault="00B81ACF" w:rsidP="00B81ACF">
                      <w:pPr>
                        <w:ind w:left="0"/>
                      </w:pPr>
                      <w:r>
                        <w:t>Again, the training dataset provides more accuracy and less loss since it has a bigger set of data.</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539CBFF" wp14:editId="5AC7E831">
                <wp:simplePos x="0" y="0"/>
                <wp:positionH relativeFrom="column">
                  <wp:posOffset>3636335</wp:posOffset>
                </wp:positionH>
                <wp:positionV relativeFrom="paragraph">
                  <wp:posOffset>1562277</wp:posOffset>
                </wp:positionV>
                <wp:extent cx="2806995" cy="1158875"/>
                <wp:effectExtent l="0" t="0" r="12700" b="9525"/>
                <wp:wrapNone/>
                <wp:docPr id="57" name="Text Box 57"/>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681FA48F" w14:textId="1CDA61E5" w:rsidR="00B81ACF" w:rsidRDefault="00B81ACF" w:rsidP="00B81ACF">
                            <w:pPr>
                              <w:ind w:left="0"/>
                            </w:pPr>
                            <w:r>
                              <w:t>In this case a training dataset provides more accuracy and less loss since the test is smaller.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9CBFF" id="Text Box 57" o:spid="_x0000_s1028" type="#_x0000_t202" style="position:absolute;margin-left:286.35pt;margin-top:123pt;width:221pt;height:9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" fillcolor="white [3201]" strokeweight=".5pt">
                <v:textbox>
                  <w:txbxContent>
                    <w:p w14:paraId="681FA48F" w14:textId="1CDA61E5" w:rsidR="00B81ACF" w:rsidRDefault="00B81ACF" w:rsidP="00B81ACF">
                      <w:pPr>
                        <w:ind w:left="0"/>
                      </w:pPr>
                      <w:r>
                        <w:t>In this case a training dataset provides more accuracy and less loss since the test is smaller.</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292547B" wp14:editId="4F05CBAB">
                <wp:simplePos x="0" y="0"/>
                <wp:positionH relativeFrom="column">
                  <wp:posOffset>3637398</wp:posOffset>
                </wp:positionH>
                <wp:positionV relativeFrom="paragraph">
                  <wp:posOffset>185981</wp:posOffset>
                </wp:positionV>
                <wp:extent cx="2806995" cy="1158875"/>
                <wp:effectExtent l="0" t="0" r="12700" b="9525"/>
                <wp:wrapNone/>
                <wp:docPr id="56" name="Text Box 56"/>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28EBE2B3" w14:textId="67FB235B" w:rsidR="00B81ACF" w:rsidRDefault="00B81ACF">
                            <w:pPr>
                              <w:ind w:left="0"/>
                            </w:pPr>
                            <w:r>
                              <w:t>In this case a much bigger dataset (KDDTrain+) provides a superior accuracy and minor 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2547B" id="Text Box 56" o:spid="_x0000_s1029" type="#_x0000_t202" style="position:absolute;margin-left:286.4pt;margin-top:14.65pt;width:221pt;height:91.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" fillcolor="white [3201]" strokeweight=".5pt">
                <v:textbox>
                  <w:txbxContent>
                    <w:p w14:paraId="28EBE2B3" w14:textId="67FB235B" w:rsidR="00B81ACF" w:rsidRDefault="00B81ACF">
                      <w:pPr>
                        <w:ind w:left="0"/>
                      </w:pPr>
                      <w:r>
                        <w:t>In this case a much bigger dataset (</w:t>
                      </w:r>
                      <w:proofErr w:type="spellStart"/>
                      <w:r>
                        <w:t>KDDTrain</w:t>
                      </w:r>
                      <w:proofErr w:type="spellEnd"/>
                      <w:r>
                        <w:t>+) provides a superior accuracy and minor loss.</w:t>
                      </w:r>
                    </w:p>
                  </w:txbxContent>
                </v:textbox>
              </v:shape>
            </w:pict>
          </mc:Fallback>
        </mc:AlternateContent>
      </w:r>
      <w:r w:rsidR="0051099E">
        <w:rPr>
          <w:noProof/>
        </w:rPr>
        <mc:AlternateContent>
          <mc:Choice Requires="wps">
            <w:drawing>
              <wp:anchor distT="0" distB="0" distL="114300" distR="114300" simplePos="0" relativeHeight="251665408" behindDoc="0" locked="0" layoutInCell="1" allowOverlap="1" wp14:anchorId="716278C7" wp14:editId="475BABCC">
                <wp:simplePos x="0" y="0"/>
                <wp:positionH relativeFrom="column">
                  <wp:posOffset>-63795</wp:posOffset>
                </wp:positionH>
                <wp:positionV relativeFrom="paragraph">
                  <wp:posOffset>4146063</wp:posOffset>
                </wp:positionV>
                <wp:extent cx="3391786" cy="1158949"/>
                <wp:effectExtent l="0" t="0" r="12065" b="9525"/>
                <wp:wrapNone/>
                <wp:docPr id="55" name="Text Box 55"/>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233434B5" w14:textId="1F2ECAE4" w:rsidR="0051099E" w:rsidRDefault="0051099E" w:rsidP="0051099E">
                            <w:pPr>
                              <w:ind w:left="0"/>
                              <w:rPr>
                                <w:b/>
                                <w:bCs/>
                                <w:lang w:val="en-DE"/>
                              </w:rPr>
                            </w:pPr>
                            <w:r w:rsidRPr="006E00D3">
                              <w:rPr>
                                <w:b/>
                                <w:bCs/>
                                <w:lang w:val="en-DE"/>
                              </w:rPr>
                              <w:t>KDDTrain+_20Percent.txt vs. KDDT</w:t>
                            </w:r>
                            <w:r>
                              <w:rPr>
                                <w:b/>
                                <w:bCs/>
                              </w:rPr>
                              <w:t>est-21</w:t>
                            </w:r>
                            <w:r w:rsidRPr="006E00D3">
                              <w:rPr>
                                <w:b/>
                                <w:bCs/>
                                <w:lang w:val="en-DE"/>
                              </w:rPr>
                              <w:t>.txt</w:t>
                            </w:r>
                          </w:p>
                          <w:p w14:paraId="2968A2DA" w14:textId="77777777" w:rsidR="0051099E" w:rsidRDefault="0051099E" w:rsidP="0051099E">
                            <w:pPr>
                              <w:ind w:left="0"/>
                              <w:rPr>
                                <w:lang w:val="en-DE"/>
                              </w:rPr>
                            </w:pPr>
                          </w:p>
                          <w:p w14:paraId="24D6D115" w14:textId="77777777" w:rsidR="0051099E" w:rsidRDefault="0051099E" w:rsidP="0051099E">
                            <w:pPr>
                              <w:ind w:left="0"/>
                            </w:pPr>
                            <w:r w:rsidRPr="00EC0A5D">
                              <w:rPr>
                                <w:lang w:val="en-DE"/>
                              </w:rPr>
                              <w:t>KDDTrain+</w:t>
                            </w:r>
                            <w:r>
                              <w:t>:  Loss 0.0221, Accuracy: 0.9912</w:t>
                            </w:r>
                          </w:p>
                          <w:p w14:paraId="601FD77D" w14:textId="77777777" w:rsidR="0051099E" w:rsidRPr="00EC0A5D" w:rsidRDefault="0051099E" w:rsidP="0051099E">
                            <w:pPr>
                              <w:ind w:left="0"/>
                            </w:pPr>
                            <w:r>
                              <w:t>Confusion Matrix: TN=16806, FP=20, FN=533, TP=14135</w:t>
                            </w:r>
                          </w:p>
                          <w:p w14:paraId="409AAD7A" w14:textId="77777777" w:rsidR="0051099E" w:rsidRDefault="0051099E" w:rsidP="0051099E">
                            <w:pPr>
                              <w:ind w:left="0"/>
                            </w:pPr>
                          </w:p>
                          <w:p w14:paraId="3CBC91A4" w14:textId="77777777" w:rsidR="0051099E" w:rsidRDefault="0051099E" w:rsidP="0051099E">
                            <w:pPr>
                              <w:ind w:left="0"/>
                            </w:pPr>
                            <w:r w:rsidRPr="00407D31">
                              <w:t>KDDTest</w:t>
                            </w:r>
                            <w:r>
                              <w:t>-21: Loss 0.1338, Accuracy: 0.9487</w:t>
                            </w:r>
                          </w:p>
                          <w:p w14:paraId="292C14F3" w14:textId="77777777" w:rsidR="0051099E" w:rsidRDefault="0051099E" w:rsidP="0051099E">
                            <w:pPr>
                              <w:ind w:left="0"/>
                            </w:pPr>
                            <w:r>
                              <w:t>Confusion Matrix: TN=550, FP=16, FN=342, TP=2055</w:t>
                            </w:r>
                          </w:p>
                          <w:p w14:paraId="3D9D1559" w14:textId="77777777" w:rsidR="0051099E" w:rsidRDefault="0051099E" w:rsidP="0051099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6278C7" id="Text Box 55" o:spid="_x0000_s1030" type="#_x0000_t202" style="position:absolute;margin-left:-5pt;margin-top:326.45pt;width:267.05pt;height:91.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jnQ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" fillcolor="white [3201]" strokeweight=".5pt">
                <v:textbox>
                  <w:txbxContent>
                    <w:p w14:paraId="233434B5" w14:textId="1F2ECAE4" w:rsidR="0051099E" w:rsidRDefault="0051099E" w:rsidP="0051099E">
                      <w:pPr>
                        <w:ind w:left="0"/>
                        <w:rPr>
                          <w:b/>
                          <w:bCs/>
                          <w:lang w:val="en-DE"/>
                        </w:rPr>
                      </w:pPr>
                      <w:r w:rsidRPr="006E00D3">
                        <w:rPr>
                          <w:b/>
                          <w:bCs/>
                          <w:lang w:val="en-DE"/>
                        </w:rPr>
                        <w:t>KDDTrain+_20Percent.txt vs. KDDT</w:t>
                      </w:r>
                      <w:r>
                        <w:rPr>
                          <w:b/>
                          <w:bCs/>
                        </w:rPr>
                        <w:t>est-21</w:t>
                      </w:r>
                      <w:r w:rsidRPr="006E00D3">
                        <w:rPr>
                          <w:b/>
                          <w:bCs/>
                          <w:lang w:val="en-DE"/>
                        </w:rPr>
                        <w:t>.txt</w:t>
                      </w:r>
                    </w:p>
                    <w:p w14:paraId="2968A2DA" w14:textId="77777777" w:rsidR="0051099E" w:rsidRDefault="0051099E" w:rsidP="0051099E">
                      <w:pPr>
                        <w:ind w:left="0"/>
                        <w:rPr>
                          <w:lang w:val="en-DE"/>
                        </w:rPr>
                      </w:pPr>
                    </w:p>
                    <w:p w14:paraId="24D6D115" w14:textId="77777777" w:rsidR="0051099E" w:rsidRDefault="0051099E" w:rsidP="0051099E">
                      <w:pPr>
                        <w:ind w:left="0"/>
                      </w:pPr>
                      <w:r w:rsidRPr="00EC0A5D">
                        <w:rPr>
                          <w:lang w:val="en-DE"/>
                        </w:rPr>
                        <w:t>KDDTrain+</w:t>
                      </w:r>
                      <w:r>
                        <w:t>:  Loss 0.0221, Accuracy: 0.9912</w:t>
                      </w:r>
                    </w:p>
                    <w:p w14:paraId="601FD77D" w14:textId="77777777" w:rsidR="0051099E" w:rsidRPr="00EC0A5D" w:rsidRDefault="0051099E" w:rsidP="0051099E">
                      <w:pPr>
                        <w:ind w:left="0"/>
                      </w:pPr>
                      <w:r>
                        <w:t>Confusion Matrix: TN=16806, FP=20, FN=533, TP=14135</w:t>
                      </w:r>
                    </w:p>
                    <w:p w14:paraId="409AAD7A" w14:textId="77777777" w:rsidR="0051099E" w:rsidRDefault="0051099E" w:rsidP="0051099E">
                      <w:pPr>
                        <w:ind w:left="0"/>
                      </w:pPr>
                    </w:p>
                    <w:p w14:paraId="3CBC91A4" w14:textId="77777777" w:rsidR="0051099E" w:rsidRDefault="0051099E" w:rsidP="0051099E">
                      <w:pPr>
                        <w:ind w:left="0"/>
                      </w:pPr>
                      <w:r w:rsidRPr="00407D31">
                        <w:t>KDDTest</w:t>
                      </w:r>
                      <w:r>
                        <w:t>-21: Loss 0.1338, Accuracy: 0.9487</w:t>
                      </w:r>
                    </w:p>
                    <w:p w14:paraId="292C14F3" w14:textId="77777777" w:rsidR="0051099E" w:rsidRDefault="0051099E" w:rsidP="0051099E">
                      <w:pPr>
                        <w:ind w:left="0"/>
                      </w:pPr>
                      <w:r>
                        <w:t>Confusion Matrix: TN=550, FP=16, FN=342, TP=2055</w:t>
                      </w:r>
                    </w:p>
                    <w:p w14:paraId="3D9D1559" w14:textId="77777777" w:rsidR="0051099E" w:rsidRDefault="0051099E" w:rsidP="0051099E">
                      <w:pPr>
                        <w:ind w:left="0"/>
                      </w:pPr>
                    </w:p>
                  </w:txbxContent>
                </v:textbox>
              </v:shape>
            </w:pict>
          </mc:Fallback>
        </mc:AlternateContent>
      </w:r>
      <w:r w:rsidR="009155DE">
        <w:rPr>
          <w:noProof/>
        </w:rPr>
        <mc:AlternateContent>
          <mc:Choice Requires="wps">
            <w:drawing>
              <wp:anchor distT="0" distB="0" distL="114300" distR="114300" simplePos="0" relativeHeight="251663360" behindDoc="0" locked="0" layoutInCell="1" allowOverlap="1" wp14:anchorId="3FE667E7" wp14:editId="15622CCD">
                <wp:simplePos x="0" y="0"/>
                <wp:positionH relativeFrom="column">
                  <wp:posOffset>-59321</wp:posOffset>
                </wp:positionH>
                <wp:positionV relativeFrom="paragraph">
                  <wp:posOffset>2825676</wp:posOffset>
                </wp:positionV>
                <wp:extent cx="3391786" cy="1158949"/>
                <wp:effectExtent l="0" t="0" r="12065" b="9525"/>
                <wp:wrapNone/>
                <wp:docPr id="54" name="Text Box 54"/>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6D57FF9E" w14:textId="27DD784B" w:rsidR="009155DE" w:rsidRPr="006E00D3" w:rsidRDefault="009155DE" w:rsidP="009155DE">
                            <w:pPr>
                              <w:ind w:left="0"/>
                              <w:rPr>
                                <w:b/>
                                <w:bCs/>
                                <w:lang w:val="en-DE"/>
                              </w:rPr>
                            </w:pPr>
                            <w:r w:rsidRPr="006E00D3">
                              <w:rPr>
                                <w:b/>
                                <w:bCs/>
                                <w:lang w:val="en-DE"/>
                              </w:rPr>
                              <w:t>KDDTrain+.txt vs. KDDT</w:t>
                            </w:r>
                            <w:r>
                              <w:rPr>
                                <w:b/>
                                <w:bCs/>
                              </w:rPr>
                              <w:t>est</w:t>
                            </w:r>
                            <w:r w:rsidRPr="006E00D3">
                              <w:rPr>
                                <w:b/>
                                <w:bCs/>
                                <w:lang w:val="en-DE"/>
                              </w:rPr>
                              <w:t>+.txt</w:t>
                            </w:r>
                          </w:p>
                          <w:p w14:paraId="63F64A01" w14:textId="77777777" w:rsidR="009155DE" w:rsidRDefault="009155DE" w:rsidP="009155DE">
                            <w:pPr>
                              <w:ind w:left="0"/>
                              <w:rPr>
                                <w:lang w:val="en-DE"/>
                              </w:rPr>
                            </w:pPr>
                          </w:p>
                          <w:p w14:paraId="7A820112" w14:textId="77777777" w:rsidR="009155DE" w:rsidRDefault="009155DE" w:rsidP="009155DE">
                            <w:pPr>
                              <w:ind w:left="0"/>
                            </w:pPr>
                            <w:r w:rsidRPr="00EC0A5D">
                              <w:rPr>
                                <w:lang w:val="en-DE"/>
                              </w:rPr>
                              <w:t>KDDTrain+</w:t>
                            </w:r>
                            <w:r>
                              <w:t>:  Loss 0.0221, Accuracy: 0.9912</w:t>
                            </w:r>
                          </w:p>
                          <w:p w14:paraId="68700147" w14:textId="77777777" w:rsidR="009155DE" w:rsidRPr="00EC0A5D" w:rsidRDefault="009155DE" w:rsidP="009155DE">
                            <w:pPr>
                              <w:ind w:left="0"/>
                            </w:pPr>
                            <w:r>
                              <w:t>Confusion Matrix: TN=16806, FP=20, FN=533, TP=14135</w:t>
                            </w:r>
                          </w:p>
                          <w:p w14:paraId="4E6A4965" w14:textId="77777777" w:rsidR="009155DE" w:rsidRDefault="009155DE" w:rsidP="009155DE">
                            <w:pPr>
                              <w:ind w:left="0"/>
                            </w:pPr>
                          </w:p>
                          <w:p w14:paraId="2E4856F6" w14:textId="77777777" w:rsidR="009155DE" w:rsidRDefault="009155DE" w:rsidP="009155DE">
                            <w:pPr>
                              <w:ind w:left="0"/>
                            </w:pPr>
                            <w:r w:rsidRPr="005A1A9F">
                              <w:t>KDDTest+</w:t>
                            </w:r>
                            <w:r>
                              <w:t>: Loss 0.0675, Accuracy: 0.9683</w:t>
                            </w:r>
                          </w:p>
                          <w:p w14:paraId="283CDD02" w14:textId="77777777" w:rsidR="009155DE" w:rsidRDefault="009155DE" w:rsidP="009155DE">
                            <w:pPr>
                              <w:ind w:left="0"/>
                            </w:pPr>
                            <w:r>
                              <w:t>Confusion Matrix: TN=2486, FP=18, FN=356, TP=2776</w:t>
                            </w:r>
                          </w:p>
                          <w:p w14:paraId="5648A642" w14:textId="77777777" w:rsidR="009155DE" w:rsidRDefault="009155DE" w:rsidP="009155D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667E7" id="Text Box 54" o:spid="_x0000_s1031" type="#_x0000_t202" style="position:absolute;margin-left:-4.65pt;margin-top:222.5pt;width:267.05pt;height:91.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8xXUQ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" fillcolor="white [3201]" strokeweight=".5pt">
                <v:textbox>
                  <w:txbxContent>
                    <w:p w14:paraId="6D57FF9E" w14:textId="27DD784B" w:rsidR="009155DE" w:rsidRPr="006E00D3" w:rsidRDefault="009155DE" w:rsidP="009155DE">
                      <w:pPr>
                        <w:ind w:left="0"/>
                        <w:rPr>
                          <w:b/>
                          <w:bCs/>
                          <w:lang w:val="en-DE"/>
                        </w:rPr>
                      </w:pPr>
                      <w:r w:rsidRPr="006E00D3">
                        <w:rPr>
                          <w:b/>
                          <w:bCs/>
                          <w:lang w:val="en-DE"/>
                        </w:rPr>
                        <w:t xml:space="preserve">KDDTrain+.txt vs. </w:t>
                      </w:r>
                      <w:r w:rsidRPr="006E00D3">
                        <w:rPr>
                          <w:b/>
                          <w:bCs/>
                          <w:lang w:val="en-DE"/>
                        </w:rPr>
                        <w:t>KDDT</w:t>
                      </w:r>
                      <w:proofErr w:type="spellStart"/>
                      <w:r>
                        <w:rPr>
                          <w:b/>
                          <w:bCs/>
                        </w:rPr>
                        <w:t>est</w:t>
                      </w:r>
                      <w:proofErr w:type="spellEnd"/>
                      <w:r w:rsidRPr="006E00D3">
                        <w:rPr>
                          <w:b/>
                          <w:bCs/>
                          <w:lang w:val="en-DE"/>
                        </w:rPr>
                        <w:t>+.txt</w:t>
                      </w:r>
                    </w:p>
                    <w:p w14:paraId="63F64A01" w14:textId="77777777" w:rsidR="009155DE" w:rsidRDefault="009155DE" w:rsidP="009155DE">
                      <w:pPr>
                        <w:ind w:left="0"/>
                        <w:rPr>
                          <w:lang w:val="en-DE"/>
                        </w:rPr>
                      </w:pPr>
                    </w:p>
                    <w:p w14:paraId="7A820112" w14:textId="77777777" w:rsidR="009155DE" w:rsidRDefault="009155DE" w:rsidP="009155DE">
                      <w:pPr>
                        <w:ind w:left="0"/>
                      </w:pPr>
                      <w:r w:rsidRPr="00EC0A5D">
                        <w:rPr>
                          <w:lang w:val="en-DE"/>
                        </w:rPr>
                        <w:t>KDDTrain+</w:t>
                      </w:r>
                      <w:r>
                        <w:t>:  Loss 0.0221, Accuracy: 0.9912</w:t>
                      </w:r>
                    </w:p>
                    <w:p w14:paraId="68700147" w14:textId="77777777" w:rsidR="009155DE" w:rsidRPr="00EC0A5D" w:rsidRDefault="009155DE" w:rsidP="009155DE">
                      <w:pPr>
                        <w:ind w:left="0"/>
                      </w:pPr>
                      <w:r>
                        <w:t>Confusion Matrix: TN=16806, FP=20, FN=533, TP=14135</w:t>
                      </w:r>
                    </w:p>
                    <w:p w14:paraId="4E6A4965" w14:textId="77777777" w:rsidR="009155DE" w:rsidRDefault="009155DE" w:rsidP="009155DE">
                      <w:pPr>
                        <w:ind w:left="0"/>
                      </w:pPr>
                    </w:p>
                    <w:p w14:paraId="2E4856F6" w14:textId="77777777" w:rsidR="009155DE" w:rsidRDefault="009155DE" w:rsidP="009155DE">
                      <w:pPr>
                        <w:ind w:left="0"/>
                      </w:pPr>
                      <w:proofErr w:type="spellStart"/>
                      <w:r w:rsidRPr="005A1A9F">
                        <w:t>KDDTest</w:t>
                      </w:r>
                      <w:proofErr w:type="spellEnd"/>
                      <w:r w:rsidRPr="005A1A9F">
                        <w:t>+</w:t>
                      </w:r>
                      <w:r>
                        <w:t>: Loss 0.0675, Accuracy: 0.9683</w:t>
                      </w:r>
                    </w:p>
                    <w:p w14:paraId="283CDD02" w14:textId="77777777" w:rsidR="009155DE" w:rsidRDefault="009155DE" w:rsidP="009155DE">
                      <w:pPr>
                        <w:ind w:left="0"/>
                      </w:pPr>
                      <w:r>
                        <w:t>Confusion Matrix: TN=2486, FP=18, FN=356, TP=2776</w:t>
                      </w:r>
                    </w:p>
                    <w:p w14:paraId="5648A642" w14:textId="77777777" w:rsidR="009155DE" w:rsidRDefault="009155DE" w:rsidP="009155DE">
                      <w:pPr>
                        <w:ind w:left="0"/>
                      </w:pPr>
                    </w:p>
                  </w:txbxContent>
                </v:textbox>
              </v:shape>
            </w:pict>
          </mc:Fallback>
        </mc:AlternateContent>
      </w:r>
      <w:r w:rsidR="006E00D3">
        <w:rPr>
          <w:noProof/>
        </w:rPr>
        <mc:AlternateContent>
          <mc:Choice Requires="wps">
            <w:drawing>
              <wp:anchor distT="0" distB="0" distL="114300" distR="114300" simplePos="0" relativeHeight="251661312" behindDoc="0" locked="0" layoutInCell="1" allowOverlap="1" wp14:anchorId="6E026B12" wp14:editId="1B42CE97">
                <wp:simplePos x="0" y="0"/>
                <wp:positionH relativeFrom="column">
                  <wp:posOffset>-63795</wp:posOffset>
                </wp:positionH>
                <wp:positionV relativeFrom="paragraph">
                  <wp:posOffset>1519821</wp:posOffset>
                </wp:positionV>
                <wp:extent cx="3391786" cy="1158949"/>
                <wp:effectExtent l="0" t="0" r="12065" b="9525"/>
                <wp:wrapNone/>
                <wp:docPr id="53" name="Text Box 53"/>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3864593F" w14:textId="495DAEEB" w:rsidR="006E00D3" w:rsidRPr="006E00D3" w:rsidRDefault="006E00D3" w:rsidP="006E00D3">
                            <w:pPr>
                              <w:ind w:left="0"/>
                              <w:rPr>
                                <w:b/>
                                <w:bCs/>
                                <w:lang w:val="en-DE"/>
                              </w:rPr>
                            </w:pPr>
                            <w:r w:rsidRPr="006E00D3">
                              <w:rPr>
                                <w:b/>
                                <w:bCs/>
                                <w:lang w:val="en-DE"/>
                              </w:rPr>
                              <w:t>KDDT</w:t>
                            </w:r>
                            <w:r>
                              <w:rPr>
                                <w:b/>
                                <w:bCs/>
                              </w:rPr>
                              <w:t>est</w:t>
                            </w:r>
                            <w:r w:rsidRPr="006E00D3">
                              <w:rPr>
                                <w:b/>
                                <w:bCs/>
                                <w:lang w:val="en-DE"/>
                              </w:rPr>
                              <w:t>+.txt vs. KDDTrain+_20Percent.txt</w:t>
                            </w:r>
                          </w:p>
                          <w:p w14:paraId="7CC09010" w14:textId="77777777" w:rsidR="006E00D3" w:rsidRDefault="006E00D3" w:rsidP="006E00D3">
                            <w:pPr>
                              <w:ind w:left="0"/>
                              <w:rPr>
                                <w:lang w:val="en-DE"/>
                              </w:rPr>
                            </w:pPr>
                          </w:p>
                          <w:p w14:paraId="3BC3DB2F" w14:textId="77777777" w:rsidR="006E00D3" w:rsidRDefault="006E00D3" w:rsidP="006E00D3">
                            <w:pPr>
                              <w:ind w:left="0"/>
                            </w:pPr>
                            <w:r w:rsidRPr="005A1A9F">
                              <w:t>KDDTest+</w:t>
                            </w:r>
                            <w:r>
                              <w:t>: Loss 0.0675, Accuracy: 0.9683</w:t>
                            </w:r>
                          </w:p>
                          <w:p w14:paraId="63BC6021" w14:textId="77777777" w:rsidR="006E00D3" w:rsidRDefault="006E00D3" w:rsidP="006E00D3">
                            <w:pPr>
                              <w:ind w:left="0"/>
                            </w:pPr>
                            <w:r>
                              <w:t>Confusion Matrix: TN=2486, FP=18, FN=356, TP=2776</w:t>
                            </w:r>
                          </w:p>
                          <w:p w14:paraId="6FBD0FBA" w14:textId="77777777" w:rsidR="006E00D3" w:rsidRDefault="006E00D3" w:rsidP="006E00D3">
                            <w:pPr>
                              <w:ind w:left="0"/>
                            </w:pPr>
                          </w:p>
                          <w:p w14:paraId="43113853" w14:textId="77777777" w:rsidR="006E00D3" w:rsidRDefault="006E00D3" w:rsidP="006E00D3">
                            <w:pPr>
                              <w:ind w:left="0"/>
                            </w:pPr>
                            <w:r w:rsidRPr="00EC0A5D">
                              <w:t>KDDTrain+20Percent</w:t>
                            </w:r>
                            <w:r>
                              <w:t>: Loss 0.0319, Accuracy: 0.9835</w:t>
                            </w:r>
                          </w:p>
                          <w:p w14:paraId="06AA9568" w14:textId="77777777" w:rsidR="006E00D3" w:rsidRDefault="006E00D3" w:rsidP="006E00D3">
                            <w:pPr>
                              <w:ind w:left="0"/>
                            </w:pPr>
                            <w:r>
                              <w:t>Confusion Matrix: TN=3386, FP=1, FN=174, TP=2737</w:t>
                            </w:r>
                          </w:p>
                          <w:p w14:paraId="593274AC" w14:textId="77777777" w:rsidR="006E00D3" w:rsidRDefault="006E00D3" w:rsidP="006E00D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026B12" id="Text Box 53" o:spid="_x0000_s1032" type="#_x0000_t202" style="position:absolute;margin-left:-5pt;margin-top:119.65pt;width:267.05pt;height:91.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mV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" fillcolor="white [3201]" strokeweight=".5pt">
                <v:textbox>
                  <w:txbxContent>
                    <w:p w14:paraId="3864593F" w14:textId="495DAEEB" w:rsidR="006E00D3" w:rsidRPr="006E00D3" w:rsidRDefault="006E00D3" w:rsidP="006E00D3">
                      <w:pPr>
                        <w:ind w:left="0"/>
                        <w:rPr>
                          <w:b/>
                          <w:bCs/>
                          <w:lang w:val="en-DE"/>
                        </w:rPr>
                      </w:pPr>
                      <w:r w:rsidRPr="006E00D3">
                        <w:rPr>
                          <w:b/>
                          <w:bCs/>
                          <w:lang w:val="en-DE"/>
                        </w:rPr>
                        <w:t>KDDT</w:t>
                      </w:r>
                      <w:proofErr w:type="spellStart"/>
                      <w:r>
                        <w:rPr>
                          <w:b/>
                          <w:bCs/>
                        </w:rPr>
                        <w:t>est</w:t>
                      </w:r>
                      <w:proofErr w:type="spellEnd"/>
                      <w:r w:rsidRPr="006E00D3">
                        <w:rPr>
                          <w:b/>
                          <w:bCs/>
                          <w:lang w:val="en-DE"/>
                        </w:rPr>
                        <w:t>+.txt vs. KDDTrain+_20Percent.txt</w:t>
                      </w:r>
                    </w:p>
                    <w:p w14:paraId="7CC09010" w14:textId="77777777" w:rsidR="006E00D3" w:rsidRDefault="006E00D3" w:rsidP="006E00D3">
                      <w:pPr>
                        <w:ind w:left="0"/>
                        <w:rPr>
                          <w:lang w:val="en-DE"/>
                        </w:rPr>
                      </w:pPr>
                    </w:p>
                    <w:p w14:paraId="3BC3DB2F" w14:textId="77777777" w:rsidR="006E00D3" w:rsidRDefault="006E00D3" w:rsidP="006E00D3">
                      <w:pPr>
                        <w:ind w:left="0"/>
                      </w:pPr>
                      <w:proofErr w:type="spellStart"/>
                      <w:r w:rsidRPr="005A1A9F">
                        <w:t>KDDTest</w:t>
                      </w:r>
                      <w:proofErr w:type="spellEnd"/>
                      <w:r w:rsidRPr="005A1A9F">
                        <w:t>+</w:t>
                      </w:r>
                      <w:r>
                        <w:t>: Loss 0.0675, Accuracy: 0.9683</w:t>
                      </w:r>
                    </w:p>
                    <w:p w14:paraId="63BC6021" w14:textId="77777777" w:rsidR="006E00D3" w:rsidRDefault="006E00D3" w:rsidP="006E00D3">
                      <w:pPr>
                        <w:ind w:left="0"/>
                      </w:pPr>
                      <w:r>
                        <w:t>Confusion Matrix: TN=2486, FP=18, FN=356, TP=2776</w:t>
                      </w:r>
                    </w:p>
                    <w:p w14:paraId="6FBD0FBA" w14:textId="77777777" w:rsidR="006E00D3" w:rsidRDefault="006E00D3" w:rsidP="006E00D3">
                      <w:pPr>
                        <w:ind w:left="0"/>
                      </w:pPr>
                    </w:p>
                    <w:p w14:paraId="43113853" w14:textId="77777777" w:rsidR="006E00D3" w:rsidRDefault="006E00D3" w:rsidP="006E00D3">
                      <w:pPr>
                        <w:ind w:left="0"/>
                      </w:pPr>
                      <w:r w:rsidRPr="00EC0A5D">
                        <w:t>KDDTrain+20Percent</w:t>
                      </w:r>
                      <w:r>
                        <w:t>: Loss 0.0319, Accuracy: 0.9835</w:t>
                      </w:r>
                    </w:p>
                    <w:p w14:paraId="06AA9568" w14:textId="77777777" w:rsidR="006E00D3" w:rsidRDefault="006E00D3" w:rsidP="006E00D3">
                      <w:pPr>
                        <w:ind w:left="0"/>
                      </w:pPr>
                      <w:r>
                        <w:t>Confusion Matrix: TN=3386, FP=1, FN=174, TP=2737</w:t>
                      </w:r>
                    </w:p>
                    <w:p w14:paraId="593274AC" w14:textId="77777777" w:rsidR="006E00D3" w:rsidRDefault="006E00D3" w:rsidP="006E00D3">
                      <w:pPr>
                        <w:ind w:left="0"/>
                      </w:pPr>
                    </w:p>
                  </w:txbxContent>
                </v:textbox>
              </v:shape>
            </w:pict>
          </mc:Fallback>
        </mc:AlternateContent>
      </w:r>
      <w:r w:rsidR="006E00D3">
        <w:rPr>
          <w:noProof/>
        </w:rPr>
        <mc:AlternateContent>
          <mc:Choice Requires="wps">
            <w:drawing>
              <wp:anchor distT="0" distB="0" distL="114300" distR="114300" simplePos="0" relativeHeight="251659264" behindDoc="0" locked="0" layoutInCell="1" allowOverlap="1" wp14:anchorId="0F637D12" wp14:editId="77D4E68B">
                <wp:simplePos x="0" y="0"/>
                <wp:positionH relativeFrom="column">
                  <wp:posOffset>-62230</wp:posOffset>
                </wp:positionH>
                <wp:positionV relativeFrom="paragraph">
                  <wp:posOffset>187060</wp:posOffset>
                </wp:positionV>
                <wp:extent cx="3391786" cy="1158949"/>
                <wp:effectExtent l="0" t="0" r="12065" b="9525"/>
                <wp:wrapNone/>
                <wp:docPr id="52" name="Text Box 52"/>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6FC11E84" w14:textId="77777777" w:rsidR="006E00D3" w:rsidRPr="006E00D3" w:rsidRDefault="006E00D3" w:rsidP="006E00D3">
                            <w:pPr>
                              <w:ind w:left="0"/>
                              <w:rPr>
                                <w:b/>
                                <w:bCs/>
                                <w:lang w:val="en-DE"/>
                              </w:rPr>
                            </w:pPr>
                            <w:r w:rsidRPr="006E00D3">
                              <w:rPr>
                                <w:b/>
                                <w:bCs/>
                                <w:lang w:val="en-DE"/>
                              </w:rPr>
                              <w:t>KDDTrain+.txt vs. KDDTrain+_20Percent.txt</w:t>
                            </w:r>
                          </w:p>
                          <w:p w14:paraId="5EBCA8C2" w14:textId="77777777" w:rsidR="006E00D3" w:rsidRDefault="006E00D3" w:rsidP="006E00D3">
                            <w:pPr>
                              <w:ind w:left="0"/>
                              <w:rPr>
                                <w:lang w:val="en-DE"/>
                              </w:rPr>
                            </w:pPr>
                          </w:p>
                          <w:p w14:paraId="06A30F98" w14:textId="77777777" w:rsidR="006E00D3" w:rsidRDefault="006E00D3" w:rsidP="006E00D3">
                            <w:pPr>
                              <w:ind w:left="0"/>
                            </w:pPr>
                            <w:r w:rsidRPr="00EC0A5D">
                              <w:rPr>
                                <w:lang w:val="en-DE"/>
                              </w:rPr>
                              <w:t>KDDTrain+</w:t>
                            </w:r>
                            <w:r>
                              <w:t>:  Loss 0.0221, Accuracy: 0.9912</w:t>
                            </w:r>
                          </w:p>
                          <w:p w14:paraId="3899EA06" w14:textId="77777777" w:rsidR="006E00D3" w:rsidRPr="00EC0A5D" w:rsidRDefault="006E00D3" w:rsidP="006E00D3">
                            <w:pPr>
                              <w:ind w:left="0"/>
                            </w:pPr>
                            <w:r>
                              <w:t>Confusion Matrix: TN=16806, FP=20, FN=533, TP=14135</w:t>
                            </w:r>
                          </w:p>
                          <w:p w14:paraId="03B3BDAD" w14:textId="77777777" w:rsidR="006E00D3" w:rsidRDefault="006E00D3" w:rsidP="006E00D3">
                            <w:pPr>
                              <w:ind w:left="0"/>
                            </w:pPr>
                          </w:p>
                          <w:p w14:paraId="218052FE" w14:textId="77777777" w:rsidR="006E00D3" w:rsidRDefault="006E00D3" w:rsidP="006E00D3">
                            <w:pPr>
                              <w:ind w:left="0"/>
                            </w:pPr>
                            <w:r w:rsidRPr="00EC0A5D">
                              <w:t>KDDTrain+20Percent</w:t>
                            </w:r>
                            <w:r>
                              <w:t>: Loss 0.0319, Accuracy: 0.9835</w:t>
                            </w:r>
                          </w:p>
                          <w:p w14:paraId="52FC9624" w14:textId="77777777" w:rsidR="006E00D3" w:rsidRDefault="006E00D3" w:rsidP="006E00D3">
                            <w:pPr>
                              <w:ind w:left="0"/>
                            </w:pPr>
                            <w:r>
                              <w:t>Confusion Matrix: TN=3386, FP=1, FN=174, TP=2737</w:t>
                            </w:r>
                          </w:p>
                          <w:p w14:paraId="05796857" w14:textId="77777777" w:rsidR="006E00D3" w:rsidRDefault="006E00D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37D12" id="Text Box 52" o:spid="_x0000_s1033" type="#_x0000_t202" style="position:absolute;margin-left:-4.9pt;margin-top:14.75pt;width:267.05pt;height:91.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1MwS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" fillcolor="white [3201]" strokeweight=".5pt">
                <v:textbox>
                  <w:txbxContent>
                    <w:p w14:paraId="6FC11E84" w14:textId="77777777" w:rsidR="006E00D3" w:rsidRPr="006E00D3" w:rsidRDefault="006E00D3" w:rsidP="006E00D3">
                      <w:pPr>
                        <w:ind w:left="0"/>
                        <w:rPr>
                          <w:b/>
                          <w:bCs/>
                          <w:lang w:val="en-DE"/>
                        </w:rPr>
                      </w:pPr>
                      <w:r w:rsidRPr="006E00D3">
                        <w:rPr>
                          <w:b/>
                          <w:bCs/>
                          <w:lang w:val="en-DE"/>
                        </w:rPr>
                        <w:t>KDDTrain+.txt vs. KDDTrain+_20Percent.txt</w:t>
                      </w:r>
                    </w:p>
                    <w:p w14:paraId="5EBCA8C2" w14:textId="77777777" w:rsidR="006E00D3" w:rsidRDefault="006E00D3" w:rsidP="006E00D3">
                      <w:pPr>
                        <w:ind w:left="0"/>
                        <w:rPr>
                          <w:lang w:val="en-DE"/>
                        </w:rPr>
                      </w:pPr>
                    </w:p>
                    <w:p w14:paraId="06A30F98" w14:textId="77777777" w:rsidR="006E00D3" w:rsidRDefault="006E00D3" w:rsidP="006E00D3">
                      <w:pPr>
                        <w:ind w:left="0"/>
                      </w:pPr>
                      <w:r w:rsidRPr="00EC0A5D">
                        <w:rPr>
                          <w:lang w:val="en-DE"/>
                        </w:rPr>
                        <w:t>KDDTrain+</w:t>
                      </w:r>
                      <w:r>
                        <w:t>:  Loss 0.0221, Accuracy: 0.9912</w:t>
                      </w:r>
                    </w:p>
                    <w:p w14:paraId="3899EA06" w14:textId="77777777" w:rsidR="006E00D3" w:rsidRPr="00EC0A5D" w:rsidRDefault="006E00D3" w:rsidP="006E00D3">
                      <w:pPr>
                        <w:ind w:left="0"/>
                      </w:pPr>
                      <w:r>
                        <w:t>Confusion Matrix: TN=16806, FP=20, FN=533, TP=14135</w:t>
                      </w:r>
                    </w:p>
                    <w:p w14:paraId="03B3BDAD" w14:textId="77777777" w:rsidR="006E00D3" w:rsidRDefault="006E00D3" w:rsidP="006E00D3">
                      <w:pPr>
                        <w:ind w:left="0"/>
                      </w:pPr>
                    </w:p>
                    <w:p w14:paraId="218052FE" w14:textId="77777777" w:rsidR="006E00D3" w:rsidRDefault="006E00D3" w:rsidP="006E00D3">
                      <w:pPr>
                        <w:ind w:left="0"/>
                      </w:pPr>
                      <w:r w:rsidRPr="00EC0A5D">
                        <w:t>KDDTrain+20Percent</w:t>
                      </w:r>
                      <w:r>
                        <w:t>: Loss 0.0319, Accuracy: 0.9835</w:t>
                      </w:r>
                    </w:p>
                    <w:p w14:paraId="52FC9624" w14:textId="77777777" w:rsidR="006E00D3" w:rsidRDefault="006E00D3" w:rsidP="006E00D3">
                      <w:pPr>
                        <w:ind w:left="0"/>
                      </w:pPr>
                      <w:r>
                        <w:t>Confusion Matrix: TN=3386, FP=1, FN=174, TP=2737</w:t>
                      </w:r>
                    </w:p>
                    <w:p w14:paraId="05796857" w14:textId="77777777" w:rsidR="006E00D3" w:rsidRDefault="006E00D3">
                      <w:pPr>
                        <w:ind w:left="0"/>
                      </w:pPr>
                    </w:p>
                  </w:txbxContent>
                </v:textbox>
              </v:shape>
            </w:pict>
          </mc:Fallback>
        </mc:AlternateContent>
      </w:r>
      <w:r w:rsidR="00474C7A">
        <w:br w:type="page"/>
      </w:r>
    </w:p>
    <w:p w14:paraId="7D1C8873" w14:textId="539C415A" w:rsidR="008C13C0" w:rsidRDefault="008C13C0" w:rsidP="008C13C0">
      <w:pPr>
        <w:pStyle w:val="Heading2"/>
      </w:pPr>
      <w:bookmarkStart w:id="6" w:name="_Toc76968895"/>
      <w:r w:rsidRPr="008C13C0">
        <w:lastRenderedPageBreak/>
        <w:t xml:space="preserve">Run the provided </w:t>
      </w:r>
      <w:proofErr w:type="spellStart"/>
      <w:r w:rsidRPr="008C13C0">
        <w:t>fnn</w:t>
      </w:r>
      <w:proofErr w:type="spellEnd"/>
      <w:r w:rsidRPr="008C13C0">
        <w:t xml:space="preserve"> sample.py python program with different one NSL-KDD dataset: KD- DTrain+.txt as the input</w:t>
      </w:r>
      <w:r>
        <w:t xml:space="preserve"> </w:t>
      </w:r>
      <w:r w:rsidRPr="008C13C0">
        <w:t xml:space="preserve">and compare their detection accuracy with </w:t>
      </w:r>
      <w:r>
        <w:t xml:space="preserve">a </w:t>
      </w:r>
      <w:r w:rsidRPr="008C13C0">
        <w:t>different neural network setup</w:t>
      </w:r>
      <w:r>
        <w:t>.</w:t>
      </w:r>
      <w:r w:rsidR="00A11285">
        <w:t xml:space="preserve"> Explain your observations.</w:t>
      </w:r>
      <w:bookmarkEnd w:id="6"/>
    </w:p>
    <w:p w14:paraId="22833369" w14:textId="3283D6D2" w:rsidR="008C13C0" w:rsidRDefault="008C13C0" w:rsidP="006E00D3">
      <w:pPr>
        <w:ind w:left="0"/>
        <w:rPr>
          <w:smallCaps/>
          <w:kern w:val="28"/>
        </w:rPr>
      </w:pPr>
    </w:p>
    <w:p w14:paraId="06D4FA41" w14:textId="3124D5C1" w:rsidR="00AF00AC" w:rsidRDefault="00AF00AC" w:rsidP="00AF00AC">
      <w:r>
        <w:t>The fnn_sample.py has been modified as required, as shown below.</w:t>
      </w:r>
    </w:p>
    <w:p w14:paraId="6554CBB5" w14:textId="77777777" w:rsidR="00AF00AC" w:rsidRDefault="00AF00AC" w:rsidP="006E00D3">
      <w:pPr>
        <w:ind w:left="0"/>
        <w:rPr>
          <w:smallCaps/>
          <w:kern w:val="28"/>
        </w:rPr>
      </w:pPr>
    </w:p>
    <w:p w14:paraId="4AEFD21D" w14:textId="61E92E7E" w:rsidR="008C13C0" w:rsidRDefault="00AF00AC" w:rsidP="00AF00AC">
      <w:pPr>
        <w:ind w:left="0"/>
        <w:jc w:val="center"/>
        <w:rPr>
          <w:smallCaps/>
          <w:kern w:val="28"/>
        </w:rPr>
      </w:pPr>
      <w:r>
        <w:rPr>
          <w:smallCaps/>
          <w:noProof/>
          <w:kern w:val="28"/>
        </w:rPr>
        <w:drawing>
          <wp:inline distT="0" distB="0" distL="0" distR="0" wp14:anchorId="49A99547" wp14:editId="7D90AE83">
            <wp:extent cx="6583680" cy="3207385"/>
            <wp:effectExtent l="0" t="0" r="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
                    <a:stretch>
                      <a:fillRect/>
                    </a:stretch>
                  </pic:blipFill>
                  <pic:spPr>
                    <a:xfrm>
                      <a:off x="0" y="0"/>
                      <a:ext cx="6583680" cy="3207385"/>
                    </a:xfrm>
                    <a:prstGeom prst="rect">
                      <a:avLst/>
                    </a:prstGeom>
                  </pic:spPr>
                </pic:pic>
              </a:graphicData>
            </a:graphic>
          </wp:inline>
        </w:drawing>
      </w:r>
    </w:p>
    <w:p w14:paraId="1169B18C" w14:textId="1ECD0FB8" w:rsidR="008C13C0" w:rsidRDefault="008C13C0" w:rsidP="006E00D3">
      <w:pPr>
        <w:ind w:left="0"/>
        <w:rPr>
          <w:smallCaps/>
          <w:kern w:val="28"/>
        </w:rPr>
      </w:pPr>
    </w:p>
    <w:p w14:paraId="3BE0C0BD" w14:textId="5A9D75B3" w:rsidR="008C13C0" w:rsidRDefault="00AF00AC" w:rsidP="00AF00AC">
      <w:pPr>
        <w:ind w:left="0"/>
        <w:jc w:val="center"/>
        <w:rPr>
          <w:smallCaps/>
          <w:kern w:val="28"/>
        </w:rPr>
      </w:pPr>
      <w:r>
        <w:rPr>
          <w:smallCaps/>
          <w:noProof/>
          <w:kern w:val="28"/>
        </w:rPr>
        <w:drawing>
          <wp:inline distT="0" distB="0" distL="0" distR="0" wp14:anchorId="2A67E94A" wp14:editId="4557F6A2">
            <wp:extent cx="3332421" cy="1027756"/>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5"/>
                    <a:stretch>
                      <a:fillRect/>
                    </a:stretch>
                  </pic:blipFill>
                  <pic:spPr>
                    <a:xfrm>
                      <a:off x="0" y="0"/>
                      <a:ext cx="3347292" cy="1032342"/>
                    </a:xfrm>
                    <a:prstGeom prst="rect">
                      <a:avLst/>
                    </a:prstGeom>
                  </pic:spPr>
                </pic:pic>
              </a:graphicData>
            </a:graphic>
          </wp:inline>
        </w:drawing>
      </w:r>
    </w:p>
    <w:p w14:paraId="65B92D7D" w14:textId="42EBBF42" w:rsidR="00AF00AC" w:rsidRDefault="007A141B" w:rsidP="00AF00AC">
      <w:pPr>
        <w:ind w:left="0"/>
        <w:jc w:val="center"/>
        <w:rPr>
          <w:smallCaps/>
          <w:kern w:val="28"/>
        </w:rPr>
      </w:pPr>
      <w:r w:rsidRPr="00AF00AC">
        <w:rPr>
          <w:smallCaps/>
          <w:noProof/>
          <w:kern w:val="28"/>
        </w:rPr>
        <mc:AlternateContent>
          <mc:Choice Requires="wps">
            <w:drawing>
              <wp:anchor distT="0" distB="0" distL="114300" distR="114300" simplePos="0" relativeHeight="251675648" behindDoc="0" locked="0" layoutInCell="1" allowOverlap="1" wp14:anchorId="09B4809A" wp14:editId="549C344B">
                <wp:simplePos x="0" y="0"/>
                <wp:positionH relativeFrom="column">
                  <wp:posOffset>3531073</wp:posOffset>
                </wp:positionH>
                <wp:positionV relativeFrom="paragraph">
                  <wp:posOffset>141531</wp:posOffset>
                </wp:positionV>
                <wp:extent cx="2976820" cy="1860698"/>
                <wp:effectExtent l="0" t="0" r="8255" b="19050"/>
                <wp:wrapNone/>
                <wp:docPr id="63" name="Text Box 63"/>
                <wp:cNvGraphicFramePr/>
                <a:graphic xmlns:a="http://schemas.openxmlformats.org/drawingml/2006/main">
                  <a:graphicData uri="http://schemas.microsoft.com/office/word/2010/wordprocessingShape">
                    <wps:wsp>
                      <wps:cNvSpPr txBox="1"/>
                      <wps:spPr>
                        <a:xfrm>
                          <a:off x="0" y="0"/>
                          <a:ext cx="2976820" cy="1860698"/>
                        </a:xfrm>
                        <a:prstGeom prst="rect">
                          <a:avLst/>
                        </a:prstGeom>
                        <a:solidFill>
                          <a:schemeClr val="lt1"/>
                        </a:solidFill>
                        <a:ln w="6350">
                          <a:solidFill>
                            <a:prstClr val="black"/>
                          </a:solidFill>
                        </a:ln>
                      </wps:spPr>
                      <wps:txbx>
                        <w:txbxContent>
                          <w:p w14:paraId="4106F09B" w14:textId="2A4152DD" w:rsidR="00AF00AC" w:rsidRDefault="007A141B" w:rsidP="00AF00AC">
                            <w:pPr>
                              <w:ind w:left="0"/>
                            </w:pPr>
                            <w:r>
                              <w:t>A run with an increased depth of the FNN (more layers) and increased epoch seems to increase the accuracy and diminish the loss – which is expected.</w:t>
                            </w:r>
                          </w:p>
                          <w:p w14:paraId="0A941C26" w14:textId="2D4A832C" w:rsidR="007A141B" w:rsidRDefault="007A141B" w:rsidP="00AF00AC">
                            <w:pPr>
                              <w:ind w:left="0"/>
                            </w:pPr>
                            <w:r>
                              <w:t>The run with the increased value has ran much slower – it could be perceived although I have not measured precisely.</w:t>
                            </w:r>
                          </w:p>
                          <w:p w14:paraId="1E96EA68" w14:textId="078F1012" w:rsidR="007A141B" w:rsidRDefault="007A141B" w:rsidP="00AF00AC">
                            <w:pPr>
                              <w:ind w:left="0"/>
                            </w:pPr>
                            <w:r>
                              <w:t>Interestingly enough, while the TN and TP have increased, so they are the FP – albeit the FN have diminished.  So, surprisingly, it seems that not all the results have not improved. It would be interesting to investigate the reason for it (although it is out of scope for this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4809A" id="Text Box 63" o:spid="_x0000_s1034" type="#_x0000_t202" style="position:absolute;left:0;text-align:left;margin-left:278.05pt;margin-top:11.15pt;width:234.4pt;height:1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" fillcolor="white [3201]" strokeweight=".5pt">
                <v:textbox>
                  <w:txbxContent>
                    <w:p w14:paraId="4106F09B" w14:textId="2A4152DD" w:rsidR="00AF00AC" w:rsidRDefault="007A141B" w:rsidP="00AF00AC">
                      <w:pPr>
                        <w:ind w:left="0"/>
                      </w:pPr>
                      <w:r>
                        <w:t>A run with an increased depth of the FNN (more layers) and increased epoch seems to increase the accuracy and diminish the loss – which is expected.</w:t>
                      </w:r>
                    </w:p>
                    <w:p w14:paraId="0A941C26" w14:textId="2D4A832C" w:rsidR="007A141B" w:rsidRDefault="007A141B" w:rsidP="00AF00AC">
                      <w:pPr>
                        <w:ind w:left="0"/>
                      </w:pPr>
                      <w:r>
                        <w:t>The run with the increased value has ran much slower – it could be perceived although I have not measured precisely.</w:t>
                      </w:r>
                    </w:p>
                    <w:p w14:paraId="1E96EA68" w14:textId="078F1012" w:rsidR="007A141B" w:rsidRDefault="007A141B" w:rsidP="00AF00AC">
                      <w:pPr>
                        <w:ind w:left="0"/>
                      </w:pPr>
                      <w:proofErr w:type="gramStart"/>
                      <w:r>
                        <w:t>Interestingly enough, while</w:t>
                      </w:r>
                      <w:proofErr w:type="gramEnd"/>
                      <w:r>
                        <w:t xml:space="preserve"> the TN and TP have increased, so they are the FP – albeit the FN have diminished.  So, surprisingly, it seems that not all the results have not improved. It would be interesting to investigate the reason for it (although it is out of scope for this lab).</w:t>
                      </w:r>
                    </w:p>
                  </w:txbxContent>
                </v:textbox>
              </v:shape>
            </w:pict>
          </mc:Fallback>
        </mc:AlternateContent>
      </w:r>
      <w:r w:rsidR="00AF00AC" w:rsidRPr="00AF00AC">
        <w:rPr>
          <w:smallCaps/>
          <w:noProof/>
          <w:kern w:val="28"/>
        </w:rPr>
        <mc:AlternateContent>
          <mc:Choice Requires="wps">
            <w:drawing>
              <wp:anchor distT="0" distB="0" distL="114300" distR="114300" simplePos="0" relativeHeight="251674624" behindDoc="0" locked="0" layoutInCell="1" allowOverlap="1" wp14:anchorId="797DBE78" wp14:editId="1D9B2A12">
                <wp:simplePos x="0" y="0"/>
                <wp:positionH relativeFrom="column">
                  <wp:posOffset>-162</wp:posOffset>
                </wp:positionH>
                <wp:positionV relativeFrom="paragraph">
                  <wp:posOffset>146685</wp:posOffset>
                </wp:positionV>
                <wp:extent cx="3391535" cy="1158875"/>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3391535" cy="1158875"/>
                        </a:xfrm>
                        <a:prstGeom prst="rect">
                          <a:avLst/>
                        </a:prstGeom>
                        <a:solidFill>
                          <a:schemeClr val="lt1"/>
                        </a:solidFill>
                        <a:ln w="6350">
                          <a:solidFill>
                            <a:prstClr val="black"/>
                          </a:solidFill>
                        </a:ln>
                      </wps:spPr>
                      <wps:txbx>
                        <w:txbxContent>
                          <w:p w14:paraId="65815817" w14:textId="35EF5095" w:rsidR="00AF00AC" w:rsidRPr="00AF00AC" w:rsidRDefault="00AF00AC" w:rsidP="00AF00AC">
                            <w:pPr>
                              <w:ind w:left="0"/>
                              <w:rPr>
                                <w:b/>
                                <w:bCs/>
                              </w:rPr>
                            </w:pPr>
                            <w:r w:rsidRPr="006E00D3">
                              <w:rPr>
                                <w:b/>
                                <w:bCs/>
                                <w:lang w:val="en-DE"/>
                              </w:rPr>
                              <w:t xml:space="preserve">KDDTrain+.txt </w:t>
                            </w:r>
                            <w:r>
                              <w:rPr>
                                <w:b/>
                                <w:bCs/>
                              </w:rPr>
                              <w:t>(1</w:t>
                            </w:r>
                            <w:r w:rsidRPr="00AF00AC">
                              <w:rPr>
                                <w:b/>
                                <w:bCs/>
                                <w:vertAlign w:val="superscript"/>
                              </w:rPr>
                              <w:t>st</w:t>
                            </w:r>
                            <w:r>
                              <w:rPr>
                                <w:b/>
                                <w:bCs/>
                              </w:rPr>
                              <w:t xml:space="preserve"> run) </w:t>
                            </w:r>
                            <w:r w:rsidRPr="006E00D3">
                              <w:rPr>
                                <w:b/>
                                <w:bCs/>
                                <w:lang w:val="en-DE"/>
                              </w:rPr>
                              <w:t>vs. KDDTrain+.txt</w:t>
                            </w:r>
                            <w:r>
                              <w:rPr>
                                <w:b/>
                                <w:bCs/>
                              </w:rPr>
                              <w:t xml:space="preserve"> (2</w:t>
                            </w:r>
                            <w:r w:rsidRPr="00AF00AC">
                              <w:rPr>
                                <w:b/>
                                <w:bCs/>
                                <w:vertAlign w:val="superscript"/>
                              </w:rPr>
                              <w:t>nd</w:t>
                            </w:r>
                            <w:r>
                              <w:rPr>
                                <w:b/>
                                <w:bCs/>
                              </w:rPr>
                              <w:t xml:space="preserve"> run)</w:t>
                            </w:r>
                          </w:p>
                          <w:p w14:paraId="2E1D543B" w14:textId="77777777" w:rsidR="00AF00AC" w:rsidRDefault="00AF00AC" w:rsidP="00AF00AC">
                            <w:pPr>
                              <w:ind w:left="0"/>
                              <w:rPr>
                                <w:lang w:val="en-DE"/>
                              </w:rPr>
                            </w:pPr>
                          </w:p>
                          <w:p w14:paraId="36352829" w14:textId="4CBA1D51" w:rsidR="00AF00AC" w:rsidRDefault="00AF00AC" w:rsidP="00AF00AC">
                            <w:pPr>
                              <w:ind w:left="0"/>
                            </w:pPr>
                            <w:r w:rsidRPr="00EC0A5D">
                              <w:rPr>
                                <w:lang w:val="en-DE"/>
                              </w:rPr>
                              <w:t>KDDTrain+</w:t>
                            </w:r>
                            <w:r>
                              <w:t xml:space="preserve"> 1</w:t>
                            </w:r>
                            <w:r w:rsidRPr="00AF00AC">
                              <w:rPr>
                                <w:vertAlign w:val="superscript"/>
                              </w:rPr>
                              <w:t>st</w:t>
                            </w:r>
                            <w:r>
                              <w:t xml:space="preserve"> run:  Loss 0.0221, Accuracy: 0.9912</w:t>
                            </w:r>
                          </w:p>
                          <w:p w14:paraId="305286BC" w14:textId="77777777" w:rsidR="00AF00AC" w:rsidRPr="00EC0A5D" w:rsidRDefault="00AF00AC" w:rsidP="00AF00AC">
                            <w:pPr>
                              <w:ind w:left="0"/>
                            </w:pPr>
                            <w:r>
                              <w:t>Confusion Matrix: TN=16806, FP=20, FN=533, TP=14135</w:t>
                            </w:r>
                          </w:p>
                          <w:p w14:paraId="6907ABF7" w14:textId="77777777" w:rsidR="00AF00AC" w:rsidRDefault="00AF00AC" w:rsidP="00AF00AC">
                            <w:pPr>
                              <w:ind w:left="0"/>
                            </w:pPr>
                          </w:p>
                          <w:p w14:paraId="665D227B" w14:textId="39430712" w:rsidR="00AF00AC" w:rsidRDefault="00AF00AC" w:rsidP="00AF00AC">
                            <w:pPr>
                              <w:ind w:left="0"/>
                            </w:pPr>
                            <w:r w:rsidRPr="00EC0A5D">
                              <w:t>KDDTrain+</w:t>
                            </w:r>
                            <w:r>
                              <w:t xml:space="preserve"> 2</w:t>
                            </w:r>
                            <w:r w:rsidRPr="00AF00AC">
                              <w:rPr>
                                <w:vertAlign w:val="superscript"/>
                              </w:rPr>
                              <w:t>nd</w:t>
                            </w:r>
                            <w:r>
                              <w:t xml:space="preserve"> run: Loss 0.0132, Accuracy: 0.9959</w:t>
                            </w:r>
                          </w:p>
                          <w:p w14:paraId="1E00BD46" w14:textId="7379CF2B" w:rsidR="00AF00AC" w:rsidRDefault="00AF00AC" w:rsidP="00AF00AC">
                            <w:pPr>
                              <w:ind w:left="0"/>
                            </w:pPr>
                            <w:r>
                              <w:t>Confusion Matrix: TN=16795, FP=31, FN=257, TP=14411</w:t>
                            </w:r>
                          </w:p>
                          <w:p w14:paraId="1D69F22F" w14:textId="77777777" w:rsidR="00AF00AC" w:rsidRDefault="00AF00AC" w:rsidP="00AF00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DBE78" id="Text Box 62" o:spid="_x0000_s1035" type="#_x0000_t202" style="position:absolute;left:0;text-align:left;margin-left:0;margin-top:11.55pt;width:267.05pt;height:9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" fillcolor="white [3201]" strokeweight=".5pt">
                <v:textbox>
                  <w:txbxContent>
                    <w:p w14:paraId="65815817" w14:textId="35EF5095" w:rsidR="00AF00AC" w:rsidRPr="00AF00AC" w:rsidRDefault="00AF00AC" w:rsidP="00AF00AC">
                      <w:pPr>
                        <w:ind w:left="0"/>
                        <w:rPr>
                          <w:b/>
                          <w:bCs/>
                        </w:rPr>
                      </w:pPr>
                      <w:r w:rsidRPr="006E00D3">
                        <w:rPr>
                          <w:b/>
                          <w:bCs/>
                          <w:lang w:val="en-DE"/>
                        </w:rPr>
                        <w:t xml:space="preserve">KDDTrain+.txt </w:t>
                      </w:r>
                      <w:r>
                        <w:rPr>
                          <w:b/>
                          <w:bCs/>
                        </w:rPr>
                        <w:t>(1</w:t>
                      </w:r>
                      <w:r w:rsidRPr="00AF00AC">
                        <w:rPr>
                          <w:b/>
                          <w:bCs/>
                          <w:vertAlign w:val="superscript"/>
                        </w:rPr>
                        <w:t>st</w:t>
                      </w:r>
                      <w:r>
                        <w:rPr>
                          <w:b/>
                          <w:bCs/>
                        </w:rPr>
                        <w:t xml:space="preserve"> run) </w:t>
                      </w:r>
                      <w:r w:rsidRPr="006E00D3">
                        <w:rPr>
                          <w:b/>
                          <w:bCs/>
                          <w:lang w:val="en-DE"/>
                        </w:rPr>
                        <w:t>vs. KDDTrain+.txt</w:t>
                      </w:r>
                      <w:r>
                        <w:rPr>
                          <w:b/>
                          <w:bCs/>
                        </w:rPr>
                        <w:t xml:space="preserve"> (2</w:t>
                      </w:r>
                      <w:r w:rsidRPr="00AF00AC">
                        <w:rPr>
                          <w:b/>
                          <w:bCs/>
                          <w:vertAlign w:val="superscript"/>
                        </w:rPr>
                        <w:t>nd</w:t>
                      </w:r>
                      <w:r>
                        <w:rPr>
                          <w:b/>
                          <w:bCs/>
                        </w:rPr>
                        <w:t xml:space="preserve"> run)</w:t>
                      </w:r>
                    </w:p>
                    <w:p w14:paraId="2E1D543B" w14:textId="77777777" w:rsidR="00AF00AC" w:rsidRDefault="00AF00AC" w:rsidP="00AF00AC">
                      <w:pPr>
                        <w:ind w:left="0"/>
                        <w:rPr>
                          <w:lang w:val="en-DE"/>
                        </w:rPr>
                      </w:pPr>
                    </w:p>
                    <w:p w14:paraId="36352829" w14:textId="4CBA1D51" w:rsidR="00AF00AC" w:rsidRDefault="00AF00AC" w:rsidP="00AF00AC">
                      <w:pPr>
                        <w:ind w:left="0"/>
                      </w:pPr>
                      <w:r w:rsidRPr="00EC0A5D">
                        <w:rPr>
                          <w:lang w:val="en-DE"/>
                        </w:rPr>
                        <w:t>KDDTrain+</w:t>
                      </w:r>
                      <w:r>
                        <w:t xml:space="preserve"> 1</w:t>
                      </w:r>
                      <w:r w:rsidRPr="00AF00AC">
                        <w:rPr>
                          <w:vertAlign w:val="superscript"/>
                        </w:rPr>
                        <w:t>st</w:t>
                      </w:r>
                      <w:r>
                        <w:t xml:space="preserve"> run:  Loss 0.0221, Accuracy: 0.9912</w:t>
                      </w:r>
                    </w:p>
                    <w:p w14:paraId="305286BC" w14:textId="77777777" w:rsidR="00AF00AC" w:rsidRPr="00EC0A5D" w:rsidRDefault="00AF00AC" w:rsidP="00AF00AC">
                      <w:pPr>
                        <w:ind w:left="0"/>
                      </w:pPr>
                      <w:r>
                        <w:t>Confusion Matrix: TN=16806, FP=20, FN=533, TP=14135</w:t>
                      </w:r>
                    </w:p>
                    <w:p w14:paraId="6907ABF7" w14:textId="77777777" w:rsidR="00AF00AC" w:rsidRDefault="00AF00AC" w:rsidP="00AF00AC">
                      <w:pPr>
                        <w:ind w:left="0"/>
                      </w:pPr>
                    </w:p>
                    <w:p w14:paraId="665D227B" w14:textId="39430712" w:rsidR="00AF00AC" w:rsidRDefault="00AF00AC" w:rsidP="00AF00AC">
                      <w:pPr>
                        <w:ind w:left="0"/>
                      </w:pPr>
                      <w:proofErr w:type="spellStart"/>
                      <w:r w:rsidRPr="00EC0A5D">
                        <w:t>KDDTrain</w:t>
                      </w:r>
                      <w:proofErr w:type="spellEnd"/>
                      <w:r w:rsidRPr="00EC0A5D">
                        <w:t>+</w:t>
                      </w:r>
                      <w:r>
                        <w:t xml:space="preserve"> 2</w:t>
                      </w:r>
                      <w:r w:rsidRPr="00AF00AC">
                        <w:rPr>
                          <w:vertAlign w:val="superscript"/>
                        </w:rPr>
                        <w:t>nd</w:t>
                      </w:r>
                      <w:r>
                        <w:t xml:space="preserve"> run: Loss 0.0132, Accuracy: 0.9959</w:t>
                      </w:r>
                    </w:p>
                    <w:p w14:paraId="1E00BD46" w14:textId="7379CF2B" w:rsidR="00AF00AC" w:rsidRDefault="00AF00AC" w:rsidP="00AF00AC">
                      <w:pPr>
                        <w:ind w:left="0"/>
                      </w:pPr>
                      <w:r>
                        <w:t>Confusion Matrix: TN=16795, FP=31, FN=257, TP=14411</w:t>
                      </w:r>
                    </w:p>
                    <w:p w14:paraId="1D69F22F" w14:textId="77777777" w:rsidR="00AF00AC" w:rsidRDefault="00AF00AC" w:rsidP="00AF00AC">
                      <w:pPr>
                        <w:ind w:left="0"/>
                      </w:pPr>
                    </w:p>
                  </w:txbxContent>
                </v:textbox>
              </v:shape>
            </w:pict>
          </mc:Fallback>
        </mc:AlternateContent>
      </w:r>
    </w:p>
    <w:p w14:paraId="45808B6F" w14:textId="2E8F1A2B" w:rsidR="008C13C0" w:rsidRDefault="008C13C0" w:rsidP="006E00D3">
      <w:pPr>
        <w:ind w:left="0"/>
        <w:rPr>
          <w:smallCaps/>
          <w:kern w:val="28"/>
        </w:rPr>
      </w:pPr>
    </w:p>
    <w:p w14:paraId="00CEE22E" w14:textId="1BC79DCF" w:rsidR="008C13C0" w:rsidRDefault="008C13C0" w:rsidP="006E00D3">
      <w:pPr>
        <w:ind w:left="0"/>
        <w:rPr>
          <w:smallCaps/>
          <w:kern w:val="28"/>
        </w:rPr>
      </w:pPr>
    </w:p>
    <w:p w14:paraId="53FDD049" w14:textId="4B2C6DCD" w:rsidR="008C13C0" w:rsidRDefault="008C13C0" w:rsidP="006E00D3">
      <w:pPr>
        <w:ind w:left="0"/>
        <w:rPr>
          <w:smallCaps/>
          <w:kern w:val="28"/>
        </w:rPr>
      </w:pPr>
    </w:p>
    <w:p w14:paraId="027D3B93" w14:textId="196331AC" w:rsidR="008C13C0" w:rsidRDefault="008C13C0" w:rsidP="006E00D3">
      <w:pPr>
        <w:ind w:left="0"/>
        <w:rPr>
          <w:smallCaps/>
          <w:kern w:val="28"/>
        </w:rPr>
      </w:pPr>
    </w:p>
    <w:p w14:paraId="0D7560F7" w14:textId="6B15A72A" w:rsidR="008C13C0" w:rsidRDefault="008C13C0" w:rsidP="006E00D3">
      <w:pPr>
        <w:ind w:left="0"/>
        <w:rPr>
          <w:smallCaps/>
          <w:kern w:val="28"/>
        </w:rPr>
      </w:pPr>
    </w:p>
    <w:p w14:paraId="38BAE261" w14:textId="748B8145" w:rsidR="008C13C0" w:rsidRDefault="008C13C0" w:rsidP="006E00D3">
      <w:pPr>
        <w:ind w:left="0"/>
        <w:rPr>
          <w:smallCaps/>
          <w:kern w:val="28"/>
        </w:rPr>
      </w:pPr>
    </w:p>
    <w:p w14:paraId="26EB32B2" w14:textId="2804AF9B" w:rsidR="008C13C0" w:rsidRDefault="008C13C0" w:rsidP="006E00D3">
      <w:pPr>
        <w:ind w:left="0"/>
        <w:rPr>
          <w:smallCaps/>
          <w:kern w:val="28"/>
        </w:rPr>
      </w:pPr>
    </w:p>
    <w:p w14:paraId="56D19816" w14:textId="41C46879" w:rsidR="008C13C0" w:rsidRDefault="008C13C0" w:rsidP="006E00D3">
      <w:pPr>
        <w:ind w:left="0"/>
        <w:rPr>
          <w:smallCaps/>
          <w:kern w:val="28"/>
        </w:rPr>
      </w:pPr>
    </w:p>
    <w:p w14:paraId="26E8B3B0" w14:textId="48423696" w:rsidR="008C13C0" w:rsidRDefault="008C13C0" w:rsidP="006E00D3">
      <w:pPr>
        <w:ind w:left="0"/>
        <w:rPr>
          <w:smallCaps/>
          <w:kern w:val="28"/>
        </w:rPr>
      </w:pPr>
    </w:p>
    <w:p w14:paraId="2F34F58E" w14:textId="1DBD12FE" w:rsidR="008C13C0" w:rsidRDefault="008C13C0" w:rsidP="006E00D3">
      <w:pPr>
        <w:ind w:left="0"/>
        <w:rPr>
          <w:smallCaps/>
          <w:kern w:val="28"/>
        </w:rPr>
      </w:pPr>
    </w:p>
    <w:p w14:paraId="798E5BE8" w14:textId="6568D7FA" w:rsidR="008C13C0" w:rsidRDefault="008C13C0" w:rsidP="006E00D3">
      <w:pPr>
        <w:ind w:left="0"/>
        <w:rPr>
          <w:smallCaps/>
          <w:kern w:val="28"/>
        </w:rPr>
      </w:pPr>
    </w:p>
    <w:p w14:paraId="0232860A" w14:textId="674CD68B" w:rsidR="008C13C0" w:rsidRDefault="008C13C0" w:rsidP="006E00D3">
      <w:pPr>
        <w:ind w:left="0"/>
        <w:rPr>
          <w:smallCaps/>
          <w:kern w:val="28"/>
        </w:rPr>
      </w:pPr>
    </w:p>
    <w:p w14:paraId="09CF7316" w14:textId="77777777" w:rsidR="008C13C0" w:rsidRDefault="008C13C0" w:rsidP="006E00D3">
      <w:pPr>
        <w:ind w:left="0"/>
        <w:rPr>
          <w:smallCaps/>
          <w:kern w:val="28"/>
        </w:rPr>
      </w:pPr>
    </w:p>
    <w:p w14:paraId="255588FF" w14:textId="00028730" w:rsidR="008C13C0" w:rsidRDefault="008C13C0" w:rsidP="006E00D3">
      <w:pPr>
        <w:ind w:left="0"/>
        <w:rPr>
          <w:smallCaps/>
          <w:kern w:val="28"/>
        </w:rPr>
      </w:pPr>
    </w:p>
    <w:p w14:paraId="25F83D3F" w14:textId="588592D7" w:rsidR="007320B2" w:rsidRPr="007320B2" w:rsidRDefault="007320B2" w:rsidP="007320B2">
      <w:pPr>
        <w:rPr>
          <w:lang w:val="en-DE"/>
        </w:rPr>
      </w:pPr>
      <w:r w:rsidRPr="007320B2">
        <w:rPr>
          <w:lang w:val="en-DE"/>
        </w:rPr>
        <w:t xml:space="preserve">In </w:t>
      </w:r>
      <w:r>
        <w:t xml:space="preserve">the second </w:t>
      </w:r>
      <w:r w:rsidRPr="007320B2">
        <w:rPr>
          <w:lang w:val="en-DE"/>
        </w:rPr>
        <w:t>lab</w:t>
      </w:r>
      <w:r>
        <w:t xml:space="preserve"> (CS-ML-00301)</w:t>
      </w:r>
      <w:r w:rsidRPr="007320B2">
        <w:rPr>
          <w:lang w:val="en-DE"/>
        </w:rPr>
        <w:t xml:space="preserve">, </w:t>
      </w:r>
      <w:r>
        <w:t xml:space="preserve">I </w:t>
      </w:r>
      <w:r w:rsidRPr="007320B2">
        <w:rPr>
          <w:lang w:val="en-DE"/>
        </w:rPr>
        <w:t>use basic FNN model to create an anomaly detection model for network intrusion detection.</w:t>
      </w:r>
    </w:p>
    <w:p w14:paraId="7C08DC94" w14:textId="525529C6" w:rsidR="007320B2" w:rsidRPr="007320B2" w:rsidRDefault="007320B2" w:rsidP="006E00D3">
      <w:pPr>
        <w:ind w:left="0"/>
        <w:rPr>
          <w:smallCaps/>
          <w:kern w:val="28"/>
          <w:lang w:val="en-DE"/>
        </w:rPr>
      </w:pPr>
    </w:p>
    <w:p w14:paraId="425B946A" w14:textId="77777777" w:rsidR="0096531D" w:rsidRDefault="0096531D">
      <w:pPr>
        <w:ind w:left="0"/>
        <w:rPr>
          <w:i/>
          <w:iCs/>
          <w:lang w:val="en-DE"/>
        </w:rPr>
      </w:pPr>
      <w:r>
        <w:rPr>
          <w:lang w:val="en-DE"/>
        </w:rPr>
        <w:br w:type="page"/>
      </w:r>
    </w:p>
    <w:p w14:paraId="0CDB38EE" w14:textId="24A3FE32" w:rsidR="007320B2" w:rsidRDefault="0096531D" w:rsidP="0096531D">
      <w:pPr>
        <w:pStyle w:val="Heading2"/>
      </w:pPr>
      <w:bookmarkStart w:id="7" w:name="_Toc76968896"/>
      <w:r w:rsidRPr="0096531D">
        <w:lastRenderedPageBreak/>
        <w:t>Task 2</w:t>
      </w:r>
      <w:r>
        <w:t>:</w:t>
      </w:r>
      <w:r w:rsidRPr="0096531D">
        <w:t xml:space="preserve"> Create Data Modules for Anomaly Detection</w:t>
      </w:r>
      <w:bookmarkEnd w:id="7"/>
    </w:p>
    <w:p w14:paraId="4F58133A" w14:textId="77777777" w:rsidR="0096531D" w:rsidRDefault="0096531D" w:rsidP="006E00D3">
      <w:pPr>
        <w:ind w:left="0"/>
        <w:rPr>
          <w:smallCaps/>
          <w:kern w:val="28"/>
        </w:rPr>
      </w:pPr>
    </w:p>
    <w:p w14:paraId="39D66106" w14:textId="4E597A17" w:rsidR="007320B2" w:rsidRDefault="007320B2" w:rsidP="007320B2">
      <w:proofErr w:type="gramStart"/>
      <w:r>
        <w:t>First of all</w:t>
      </w:r>
      <w:proofErr w:type="gramEnd"/>
      <w:r>
        <w:t>, I create the datasets using DataExtractor.py.  The datasets are all available on the GitHub repository.</w:t>
      </w:r>
    </w:p>
    <w:p w14:paraId="59ADA2C4" w14:textId="77777777" w:rsidR="0096531D" w:rsidRDefault="0096531D" w:rsidP="007320B2"/>
    <w:p w14:paraId="353BB84A" w14:textId="4B2DA98E" w:rsidR="007320B2" w:rsidRDefault="007320B2" w:rsidP="007320B2">
      <w:pPr>
        <w:jc w:val="center"/>
      </w:pPr>
      <w:r>
        <w:rPr>
          <w:noProof/>
        </w:rPr>
        <w:drawing>
          <wp:inline distT="0" distB="0" distL="0" distR="0" wp14:anchorId="31CE848E" wp14:editId="7870E075">
            <wp:extent cx="6583680" cy="3233420"/>
            <wp:effectExtent l="0" t="0" r="0" b="508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26"/>
                    <a:stretch>
                      <a:fillRect/>
                    </a:stretch>
                  </pic:blipFill>
                  <pic:spPr>
                    <a:xfrm>
                      <a:off x="0" y="0"/>
                      <a:ext cx="6583680" cy="3233420"/>
                    </a:xfrm>
                    <a:prstGeom prst="rect">
                      <a:avLst/>
                    </a:prstGeom>
                  </pic:spPr>
                </pic:pic>
              </a:graphicData>
            </a:graphic>
          </wp:inline>
        </w:drawing>
      </w:r>
    </w:p>
    <w:p w14:paraId="3505E777" w14:textId="77777777" w:rsidR="0096531D" w:rsidRDefault="0096531D" w:rsidP="006E00D3">
      <w:pPr>
        <w:ind w:left="0"/>
        <w:rPr>
          <w:smallCaps/>
          <w:kern w:val="28"/>
        </w:rPr>
      </w:pPr>
    </w:p>
    <w:p w14:paraId="5DB8E22D" w14:textId="22AC8F90" w:rsidR="007320B2" w:rsidRDefault="0096531D" w:rsidP="0096531D">
      <w:pPr>
        <w:ind w:left="0"/>
        <w:jc w:val="center"/>
        <w:rPr>
          <w:smallCaps/>
          <w:kern w:val="28"/>
        </w:rPr>
      </w:pPr>
      <w:r>
        <w:rPr>
          <w:smallCaps/>
          <w:noProof/>
          <w:kern w:val="28"/>
        </w:rPr>
        <w:drawing>
          <wp:inline distT="0" distB="0" distL="0" distR="0" wp14:anchorId="510C510B" wp14:editId="5FE2DF2A">
            <wp:extent cx="5520424" cy="2790562"/>
            <wp:effectExtent l="0" t="0" r="4445" b="381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7"/>
                    <a:stretch>
                      <a:fillRect/>
                    </a:stretch>
                  </pic:blipFill>
                  <pic:spPr>
                    <a:xfrm>
                      <a:off x="0" y="0"/>
                      <a:ext cx="5529151" cy="2794974"/>
                    </a:xfrm>
                    <a:prstGeom prst="rect">
                      <a:avLst/>
                    </a:prstGeom>
                  </pic:spPr>
                </pic:pic>
              </a:graphicData>
            </a:graphic>
          </wp:inline>
        </w:drawing>
      </w:r>
    </w:p>
    <w:p w14:paraId="440E0A06" w14:textId="5CB233DA" w:rsidR="007320B2" w:rsidRDefault="007320B2" w:rsidP="006E00D3">
      <w:pPr>
        <w:ind w:left="0"/>
        <w:rPr>
          <w:smallCaps/>
          <w:kern w:val="28"/>
        </w:rPr>
      </w:pPr>
    </w:p>
    <w:p w14:paraId="3B7C2117" w14:textId="5F2F88C0" w:rsidR="007320B2" w:rsidRDefault="007320B2" w:rsidP="006E00D3">
      <w:pPr>
        <w:ind w:left="0"/>
        <w:rPr>
          <w:smallCaps/>
          <w:kern w:val="28"/>
        </w:rPr>
      </w:pPr>
    </w:p>
    <w:p w14:paraId="2D5B42EC" w14:textId="76F9198A" w:rsidR="00080A9F" w:rsidRDefault="00080A9F" w:rsidP="00080A9F">
      <w:pPr>
        <w:pStyle w:val="Heading2"/>
      </w:pPr>
      <w:bookmarkStart w:id="8" w:name="_Toc76968897"/>
      <w:r>
        <w:t>Lab Assessment</w:t>
      </w:r>
      <w:bookmarkEnd w:id="8"/>
    </w:p>
    <w:p w14:paraId="4D55C129" w14:textId="77777777" w:rsidR="00080A9F" w:rsidRDefault="00080A9F" w:rsidP="006E00D3">
      <w:pPr>
        <w:ind w:left="0"/>
        <w:rPr>
          <w:i/>
          <w:iCs/>
        </w:rPr>
      </w:pPr>
    </w:p>
    <w:p w14:paraId="0554EB05" w14:textId="3CF5661D" w:rsidR="007320B2" w:rsidRDefault="00080A9F" w:rsidP="00080A9F">
      <w:pPr>
        <w:pStyle w:val="Heading3"/>
      </w:pPr>
      <w:bookmarkStart w:id="9" w:name="_Toc76968898"/>
      <w:r w:rsidRPr="00080A9F">
        <w:t>Using the lab screenshot feature to document ML running results only. Provide sufficient but concise explanations on the generated results for each given training/testing scenarios.</w:t>
      </w:r>
      <w:bookmarkEnd w:id="9"/>
    </w:p>
    <w:p w14:paraId="03A3CA01" w14:textId="110386C9" w:rsidR="007320B2" w:rsidRDefault="007320B2" w:rsidP="006E00D3">
      <w:pPr>
        <w:ind w:left="0"/>
        <w:rPr>
          <w:smallCaps/>
          <w:kern w:val="28"/>
        </w:rPr>
      </w:pPr>
    </w:p>
    <w:p w14:paraId="4F5697A6" w14:textId="77777777" w:rsidR="009565AB" w:rsidRDefault="009565AB" w:rsidP="006E00D3">
      <w:pPr>
        <w:ind w:left="0"/>
        <w:rPr>
          <w:smallCaps/>
          <w:kern w:val="28"/>
        </w:rPr>
      </w:pPr>
    </w:p>
    <w:p w14:paraId="291D24F6" w14:textId="21D2F896" w:rsidR="0096531D" w:rsidRDefault="0096531D" w:rsidP="0096531D">
      <w:r>
        <w:t>The followings are the results from the three scenarios.</w:t>
      </w:r>
    </w:p>
    <w:p w14:paraId="35975747" w14:textId="09FC0EE5" w:rsidR="0096531D" w:rsidRDefault="0096531D" w:rsidP="0096531D"/>
    <w:p w14:paraId="63EB8418" w14:textId="7873DABD" w:rsidR="0096531D" w:rsidRDefault="0096531D" w:rsidP="009565AB">
      <w:pPr>
        <w:pStyle w:val="Heading4"/>
      </w:pPr>
      <w:r w:rsidRPr="0096531D">
        <w:rPr>
          <w:b/>
          <w:bCs/>
        </w:rPr>
        <w:lastRenderedPageBreak/>
        <w:t>Scenario A</w:t>
      </w:r>
      <w:r>
        <w:t>:  Loss=0.0052, Accuracy=0.9988, Confusion Matrix: TN=8701, FP=1010, FN=2502, TP=2804</w:t>
      </w:r>
    </w:p>
    <w:p w14:paraId="79F299E5" w14:textId="77777777" w:rsidR="0096531D" w:rsidRDefault="0096531D" w:rsidP="0096531D"/>
    <w:p w14:paraId="4BF55285" w14:textId="79013829" w:rsidR="0096531D" w:rsidRDefault="0096531D" w:rsidP="005D27A7">
      <w:pPr>
        <w:ind w:left="0"/>
        <w:jc w:val="center"/>
        <w:rPr>
          <w:smallCaps/>
          <w:kern w:val="28"/>
        </w:rPr>
      </w:pPr>
      <w:r>
        <w:rPr>
          <w:smallCaps/>
          <w:noProof/>
          <w:kern w:val="28"/>
        </w:rPr>
        <w:drawing>
          <wp:inline distT="0" distB="0" distL="0" distR="0" wp14:anchorId="3CBBE7A6" wp14:editId="1485D9F9">
            <wp:extent cx="5254610" cy="2170669"/>
            <wp:effectExtent l="0" t="0" r="3810" b="127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8"/>
                    <a:stretch>
                      <a:fillRect/>
                    </a:stretch>
                  </pic:blipFill>
                  <pic:spPr>
                    <a:xfrm>
                      <a:off x="0" y="0"/>
                      <a:ext cx="5266531" cy="2175594"/>
                    </a:xfrm>
                    <a:prstGeom prst="rect">
                      <a:avLst/>
                    </a:prstGeom>
                  </pic:spPr>
                </pic:pic>
              </a:graphicData>
            </a:graphic>
          </wp:inline>
        </w:drawing>
      </w:r>
    </w:p>
    <w:p w14:paraId="45178014" w14:textId="31996432" w:rsidR="0096531D" w:rsidRDefault="0096531D" w:rsidP="006E00D3">
      <w:pPr>
        <w:ind w:left="0"/>
        <w:rPr>
          <w:smallCaps/>
          <w:kern w:val="28"/>
        </w:rPr>
      </w:pPr>
    </w:p>
    <w:p w14:paraId="64A59F57" w14:textId="492A177F" w:rsidR="0096531D" w:rsidRDefault="0096531D" w:rsidP="0096531D">
      <w:pPr>
        <w:ind w:left="0"/>
        <w:jc w:val="center"/>
        <w:rPr>
          <w:smallCaps/>
          <w:kern w:val="28"/>
        </w:rPr>
      </w:pPr>
      <w:r>
        <w:rPr>
          <w:smallCaps/>
          <w:noProof/>
          <w:kern w:val="28"/>
        </w:rPr>
        <w:drawing>
          <wp:inline distT="0" distB="0" distL="0" distR="0" wp14:anchorId="6ED43D0C" wp14:editId="75337CCF">
            <wp:extent cx="4961501" cy="2041451"/>
            <wp:effectExtent l="0" t="0" r="444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9"/>
                    <a:stretch>
                      <a:fillRect/>
                    </a:stretch>
                  </pic:blipFill>
                  <pic:spPr>
                    <a:xfrm>
                      <a:off x="0" y="0"/>
                      <a:ext cx="4973243" cy="2046282"/>
                    </a:xfrm>
                    <a:prstGeom prst="rect">
                      <a:avLst/>
                    </a:prstGeom>
                  </pic:spPr>
                </pic:pic>
              </a:graphicData>
            </a:graphic>
          </wp:inline>
        </w:drawing>
      </w:r>
    </w:p>
    <w:p w14:paraId="2C3BF528" w14:textId="1338C2BF" w:rsidR="0096531D" w:rsidRDefault="0096531D" w:rsidP="006E00D3">
      <w:pPr>
        <w:ind w:left="0"/>
        <w:rPr>
          <w:smallCaps/>
          <w:kern w:val="28"/>
        </w:rPr>
      </w:pPr>
    </w:p>
    <w:p w14:paraId="0393CA3E" w14:textId="3ED48018" w:rsidR="0096531D" w:rsidRDefault="0096531D" w:rsidP="0096531D">
      <w:pPr>
        <w:ind w:left="0"/>
        <w:jc w:val="center"/>
        <w:rPr>
          <w:smallCaps/>
          <w:kern w:val="28"/>
        </w:rPr>
      </w:pPr>
      <w:r>
        <w:rPr>
          <w:smallCaps/>
          <w:noProof/>
          <w:kern w:val="28"/>
        </w:rPr>
        <w:drawing>
          <wp:inline distT="0" distB="0" distL="0" distR="0" wp14:anchorId="430CEFB7" wp14:editId="31C7C975">
            <wp:extent cx="2162544" cy="1510521"/>
            <wp:effectExtent l="0" t="0" r="0" b="127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30"/>
                    <a:stretch>
                      <a:fillRect/>
                    </a:stretch>
                  </pic:blipFill>
                  <pic:spPr>
                    <a:xfrm>
                      <a:off x="0" y="0"/>
                      <a:ext cx="2172559" cy="1517516"/>
                    </a:xfrm>
                    <a:prstGeom prst="rect">
                      <a:avLst/>
                    </a:prstGeom>
                  </pic:spPr>
                </pic:pic>
              </a:graphicData>
            </a:graphic>
          </wp:inline>
        </w:drawing>
      </w:r>
      <w:r>
        <w:rPr>
          <w:smallCaps/>
          <w:noProof/>
          <w:kern w:val="28"/>
        </w:rPr>
        <w:drawing>
          <wp:inline distT="0" distB="0" distL="0" distR="0" wp14:anchorId="3226633F" wp14:editId="6EFCA2F3">
            <wp:extent cx="2156317" cy="1506170"/>
            <wp:effectExtent l="0" t="0" r="3175" b="5715"/>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31"/>
                    <a:stretch>
                      <a:fillRect/>
                    </a:stretch>
                  </pic:blipFill>
                  <pic:spPr>
                    <a:xfrm>
                      <a:off x="0" y="0"/>
                      <a:ext cx="2177862" cy="1521219"/>
                    </a:xfrm>
                    <a:prstGeom prst="rect">
                      <a:avLst/>
                    </a:prstGeom>
                  </pic:spPr>
                </pic:pic>
              </a:graphicData>
            </a:graphic>
          </wp:inline>
        </w:drawing>
      </w:r>
    </w:p>
    <w:p w14:paraId="4BDD273D" w14:textId="7E3735CF" w:rsidR="005D27A7" w:rsidRDefault="005D27A7" w:rsidP="0096531D">
      <w:pPr>
        <w:ind w:left="0"/>
        <w:jc w:val="center"/>
        <w:rPr>
          <w:smallCaps/>
          <w:kern w:val="28"/>
        </w:rPr>
      </w:pPr>
    </w:p>
    <w:p w14:paraId="2718408F" w14:textId="2036475F" w:rsidR="005D27A7" w:rsidRDefault="005D27A7" w:rsidP="005D27A7">
      <w:r w:rsidRPr="002F4556">
        <w:rPr>
          <w:b/>
          <w:bCs/>
          <w:u w:val="single"/>
        </w:rPr>
        <w:t>Explanation of Scenario A</w:t>
      </w:r>
      <w:r>
        <w:t>: this scenario uses “DoS” and “U2R” attacks as training and “Probing” and “R2L” attacks in the test cases.  Basically, there is no overlap between the training and test cases, and therefore we would expect this scenario to be the one that is worst performing.</w:t>
      </w:r>
    </w:p>
    <w:p w14:paraId="64985868" w14:textId="644CFC25" w:rsidR="005D27A7" w:rsidRDefault="005D27A7" w:rsidP="002F4556">
      <w:r>
        <w:t xml:space="preserve">Although it is true that this Scenario produces the worst result in terms of Confusion Matrix – surprisingly enough, it is not the worst performer on the Loss and Accuracy values, meaning that the dataset used for training it is </w:t>
      </w:r>
      <w:r w:rsidR="002F4556">
        <w:t xml:space="preserve">probably </w:t>
      </w:r>
      <w:r>
        <w:t xml:space="preserve">not very far from </w:t>
      </w:r>
      <w:r w:rsidR="002F4556">
        <w:t>the test cases.  This can likely be attributed to a certain level of overlapping between the behavior of the different attacks – for instance, a buffer overflow pattern observed amongst the U2R can also be seen during certain DoS attacks.</w:t>
      </w:r>
    </w:p>
    <w:p w14:paraId="4D79030A" w14:textId="77777777" w:rsidR="005D27A7" w:rsidRDefault="005D27A7" w:rsidP="005D27A7"/>
    <w:p w14:paraId="59621538" w14:textId="2A78B97D" w:rsidR="0096531D" w:rsidRDefault="0096531D" w:rsidP="006E00D3">
      <w:pPr>
        <w:ind w:left="0"/>
        <w:rPr>
          <w:smallCaps/>
          <w:kern w:val="28"/>
        </w:rPr>
      </w:pPr>
    </w:p>
    <w:p w14:paraId="4ACB7495" w14:textId="77777777" w:rsidR="002F4556" w:rsidRDefault="002F4556">
      <w:pPr>
        <w:ind w:left="0"/>
        <w:rPr>
          <w:b/>
          <w:bCs/>
        </w:rPr>
      </w:pPr>
      <w:r>
        <w:rPr>
          <w:b/>
          <w:bCs/>
        </w:rPr>
        <w:br w:type="page"/>
      </w:r>
    </w:p>
    <w:p w14:paraId="6504B404" w14:textId="78720F8C" w:rsidR="0096531D" w:rsidRPr="0096531D" w:rsidRDefault="0096531D" w:rsidP="009565AB">
      <w:pPr>
        <w:pStyle w:val="Heading4"/>
      </w:pPr>
      <w:r w:rsidRPr="0096531D">
        <w:rPr>
          <w:b/>
          <w:bCs/>
        </w:rPr>
        <w:lastRenderedPageBreak/>
        <w:t xml:space="preserve">Scenario </w:t>
      </w:r>
      <w:r>
        <w:rPr>
          <w:b/>
          <w:bCs/>
        </w:rPr>
        <w:t>B</w:t>
      </w:r>
      <w:r>
        <w:t>:  Loss=0.0</w:t>
      </w:r>
      <w:r w:rsidR="006212D5">
        <w:t>449</w:t>
      </w:r>
      <w:r>
        <w:t>, Accuracy=0.99</w:t>
      </w:r>
      <w:r w:rsidR="006212D5">
        <w:t>05</w:t>
      </w:r>
      <w:r>
        <w:t>, Confusion Matrix: TN=88</w:t>
      </w:r>
      <w:r w:rsidR="00297871">
        <w:t>40</w:t>
      </w:r>
      <w:r>
        <w:t>, FP=</w:t>
      </w:r>
      <w:r w:rsidR="00297871">
        <w:t>871</w:t>
      </w:r>
      <w:r>
        <w:t>, FN=</w:t>
      </w:r>
      <w:r w:rsidR="00297871">
        <w:t>1074</w:t>
      </w:r>
      <w:r>
        <w:t>, TP=</w:t>
      </w:r>
      <w:r w:rsidR="00297871">
        <w:t>6386</w:t>
      </w:r>
    </w:p>
    <w:p w14:paraId="07709E15" w14:textId="24E0AD93" w:rsidR="0096531D" w:rsidRDefault="0096531D" w:rsidP="006E00D3">
      <w:pPr>
        <w:ind w:left="0"/>
        <w:rPr>
          <w:smallCaps/>
          <w:kern w:val="28"/>
        </w:rPr>
      </w:pPr>
    </w:p>
    <w:p w14:paraId="25A5484E" w14:textId="2A8E9252" w:rsidR="0096531D" w:rsidRDefault="0096531D" w:rsidP="0096531D">
      <w:pPr>
        <w:ind w:left="0"/>
        <w:jc w:val="center"/>
        <w:rPr>
          <w:smallCaps/>
          <w:kern w:val="28"/>
        </w:rPr>
      </w:pPr>
      <w:r>
        <w:rPr>
          <w:smallCaps/>
          <w:noProof/>
          <w:kern w:val="28"/>
        </w:rPr>
        <w:drawing>
          <wp:inline distT="0" distB="0" distL="0" distR="0" wp14:anchorId="3A90180D" wp14:editId="03742198">
            <wp:extent cx="4482584" cy="2009554"/>
            <wp:effectExtent l="0" t="0" r="635"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2"/>
                    <a:stretch>
                      <a:fillRect/>
                    </a:stretch>
                  </pic:blipFill>
                  <pic:spPr>
                    <a:xfrm>
                      <a:off x="0" y="0"/>
                      <a:ext cx="4511896" cy="2022695"/>
                    </a:xfrm>
                    <a:prstGeom prst="rect">
                      <a:avLst/>
                    </a:prstGeom>
                  </pic:spPr>
                </pic:pic>
              </a:graphicData>
            </a:graphic>
          </wp:inline>
        </w:drawing>
      </w:r>
    </w:p>
    <w:p w14:paraId="09FAA87E" w14:textId="7401B049" w:rsidR="0096531D" w:rsidRDefault="0096531D" w:rsidP="0096531D">
      <w:pPr>
        <w:ind w:left="0"/>
        <w:jc w:val="center"/>
        <w:rPr>
          <w:smallCaps/>
          <w:kern w:val="28"/>
        </w:rPr>
      </w:pPr>
    </w:p>
    <w:p w14:paraId="7F3C9C5D" w14:textId="6E1CA980" w:rsidR="007320B2" w:rsidRDefault="006212D5" w:rsidP="006212D5">
      <w:pPr>
        <w:ind w:left="0"/>
        <w:jc w:val="center"/>
        <w:rPr>
          <w:smallCaps/>
          <w:kern w:val="28"/>
        </w:rPr>
      </w:pPr>
      <w:r>
        <w:rPr>
          <w:smallCaps/>
          <w:noProof/>
          <w:kern w:val="28"/>
        </w:rPr>
        <w:drawing>
          <wp:inline distT="0" distB="0" distL="0" distR="0" wp14:anchorId="5C9F816B" wp14:editId="0EFE5875">
            <wp:extent cx="3091416" cy="1095457"/>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33"/>
                    <a:stretch>
                      <a:fillRect/>
                    </a:stretch>
                  </pic:blipFill>
                  <pic:spPr>
                    <a:xfrm>
                      <a:off x="0" y="0"/>
                      <a:ext cx="3113304" cy="1103213"/>
                    </a:xfrm>
                    <a:prstGeom prst="rect">
                      <a:avLst/>
                    </a:prstGeom>
                  </pic:spPr>
                </pic:pic>
              </a:graphicData>
            </a:graphic>
          </wp:inline>
        </w:drawing>
      </w:r>
    </w:p>
    <w:p w14:paraId="67232168" w14:textId="49C57BAE" w:rsidR="0096531D" w:rsidRDefault="0096531D" w:rsidP="006E00D3">
      <w:pPr>
        <w:ind w:left="0"/>
        <w:rPr>
          <w:smallCaps/>
          <w:kern w:val="28"/>
        </w:rPr>
      </w:pPr>
    </w:p>
    <w:p w14:paraId="3826A771" w14:textId="7A444261" w:rsidR="0096531D" w:rsidRDefault="0096531D" w:rsidP="0096531D">
      <w:pPr>
        <w:ind w:left="0"/>
        <w:jc w:val="center"/>
        <w:rPr>
          <w:smallCaps/>
          <w:kern w:val="28"/>
        </w:rPr>
      </w:pPr>
      <w:r>
        <w:rPr>
          <w:smallCaps/>
          <w:noProof/>
          <w:kern w:val="28"/>
        </w:rPr>
        <w:drawing>
          <wp:inline distT="0" distB="0" distL="0" distR="0" wp14:anchorId="3F15E256" wp14:editId="500BD45C">
            <wp:extent cx="2268102" cy="1584252"/>
            <wp:effectExtent l="0" t="0" r="5715" b="381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34"/>
                    <a:stretch>
                      <a:fillRect/>
                    </a:stretch>
                  </pic:blipFill>
                  <pic:spPr>
                    <a:xfrm>
                      <a:off x="0" y="0"/>
                      <a:ext cx="2277944" cy="1591126"/>
                    </a:xfrm>
                    <a:prstGeom prst="rect">
                      <a:avLst/>
                    </a:prstGeom>
                  </pic:spPr>
                </pic:pic>
              </a:graphicData>
            </a:graphic>
          </wp:inline>
        </w:drawing>
      </w:r>
      <w:r>
        <w:rPr>
          <w:smallCaps/>
          <w:noProof/>
          <w:kern w:val="28"/>
        </w:rPr>
        <w:drawing>
          <wp:inline distT="0" distB="0" distL="0" distR="0" wp14:anchorId="313EBECE" wp14:editId="23BFCDAF">
            <wp:extent cx="2218916" cy="1573619"/>
            <wp:effectExtent l="0" t="0" r="3810" b="127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35"/>
                    <a:stretch>
                      <a:fillRect/>
                    </a:stretch>
                  </pic:blipFill>
                  <pic:spPr>
                    <a:xfrm>
                      <a:off x="0" y="0"/>
                      <a:ext cx="2251879" cy="1596996"/>
                    </a:xfrm>
                    <a:prstGeom prst="rect">
                      <a:avLst/>
                    </a:prstGeom>
                  </pic:spPr>
                </pic:pic>
              </a:graphicData>
            </a:graphic>
          </wp:inline>
        </w:drawing>
      </w:r>
    </w:p>
    <w:p w14:paraId="27B383AB" w14:textId="2CCEF77C" w:rsidR="002F4556" w:rsidRDefault="002F4556" w:rsidP="0096531D">
      <w:pPr>
        <w:ind w:left="0"/>
        <w:jc w:val="center"/>
        <w:rPr>
          <w:smallCaps/>
          <w:kern w:val="28"/>
        </w:rPr>
      </w:pPr>
    </w:p>
    <w:p w14:paraId="5F622908" w14:textId="3168E9A3" w:rsidR="002F4556" w:rsidRDefault="002F4556" w:rsidP="002F4556">
      <w:r w:rsidRPr="002F4556">
        <w:rPr>
          <w:b/>
          <w:bCs/>
          <w:u w:val="single"/>
        </w:rPr>
        <w:t xml:space="preserve">Explanation of Scenario </w:t>
      </w:r>
      <w:r w:rsidR="0081012C">
        <w:rPr>
          <w:b/>
          <w:bCs/>
          <w:u w:val="single"/>
        </w:rPr>
        <w:t>B</w:t>
      </w:r>
      <w:r>
        <w:t xml:space="preserve">: </w:t>
      </w:r>
      <w:r w:rsidR="00136288">
        <w:t>this scenario uses “DoS” and “Probe” attacks as training only “DoS” attacks in the test cases.  Basically, there is a complete overlap between the training and test cases, as the training includes all the attacks that will be found in the test, and therefore we would expect this scenario to be the one that is performing better.</w:t>
      </w:r>
    </w:p>
    <w:p w14:paraId="20D7E9E2" w14:textId="263EB573" w:rsidR="00466324" w:rsidRDefault="00466324" w:rsidP="002F4556">
      <w:r w:rsidRPr="00466324">
        <w:t xml:space="preserve">What we </w:t>
      </w:r>
      <w:r>
        <w:t>observe instead, is that the Confusion Matrix is much better than Scenario A – where we detect as many as three times the True Positives – but with worst Loss and Accuracy. Furthermore, general results are inferior to Scenario C.</w:t>
      </w:r>
    </w:p>
    <w:p w14:paraId="1CE03B77" w14:textId="11402701" w:rsidR="002F4556" w:rsidRPr="00542144" w:rsidRDefault="00466324" w:rsidP="00542144">
      <w:r>
        <w:t xml:space="preserve">Most likely, since </w:t>
      </w:r>
      <w:r w:rsidR="00542144">
        <w:t xml:space="preserve">this scenario uses less </w:t>
      </w:r>
      <w:r>
        <w:t xml:space="preserve">data </w:t>
      </w:r>
      <w:r w:rsidR="00542144">
        <w:t xml:space="preserve">for </w:t>
      </w:r>
      <w:r>
        <w:t>the Test</w:t>
      </w:r>
      <w:r w:rsidR="00542144">
        <w:t xml:space="preserve"> compared to Scenario C</w:t>
      </w:r>
      <w:r>
        <w:t xml:space="preserve">, </w:t>
      </w:r>
      <w:r w:rsidR="00542144">
        <w:t>it has less possibilities to perform better and detect more attacks, causing an overall worst performance.</w:t>
      </w:r>
    </w:p>
    <w:p w14:paraId="3EE6748F" w14:textId="77777777" w:rsidR="002F4556" w:rsidRDefault="002F4556" w:rsidP="0096531D">
      <w:pPr>
        <w:ind w:left="0"/>
        <w:jc w:val="center"/>
        <w:rPr>
          <w:smallCaps/>
          <w:kern w:val="28"/>
        </w:rPr>
      </w:pPr>
    </w:p>
    <w:p w14:paraId="3042D066" w14:textId="0C11A9CA" w:rsidR="0096531D" w:rsidRDefault="0096531D" w:rsidP="006E00D3">
      <w:pPr>
        <w:ind w:left="0"/>
        <w:rPr>
          <w:smallCaps/>
          <w:kern w:val="28"/>
        </w:rPr>
      </w:pPr>
    </w:p>
    <w:p w14:paraId="7D327703" w14:textId="77777777" w:rsidR="00563AE4" w:rsidRDefault="00563AE4">
      <w:pPr>
        <w:ind w:left="0"/>
        <w:rPr>
          <w:b/>
          <w:bCs/>
          <w:i/>
          <w:iCs/>
          <w:sz w:val="18"/>
          <w:szCs w:val="18"/>
        </w:rPr>
      </w:pPr>
      <w:r>
        <w:rPr>
          <w:b/>
          <w:bCs/>
        </w:rPr>
        <w:br w:type="page"/>
      </w:r>
    </w:p>
    <w:p w14:paraId="4D0FE62A" w14:textId="091B73B4" w:rsidR="00524F0A" w:rsidRPr="0096531D" w:rsidRDefault="00524F0A" w:rsidP="009565AB">
      <w:pPr>
        <w:pStyle w:val="Heading4"/>
      </w:pPr>
      <w:r w:rsidRPr="0096531D">
        <w:rPr>
          <w:b/>
          <w:bCs/>
        </w:rPr>
        <w:lastRenderedPageBreak/>
        <w:t xml:space="preserve">Scenario </w:t>
      </w:r>
      <w:r>
        <w:rPr>
          <w:b/>
          <w:bCs/>
        </w:rPr>
        <w:t>C</w:t>
      </w:r>
      <w:r>
        <w:t>:  Loss=0.0127, Accuracy=0.9967, Confusion Matrix: TN=8872, FP=839, FN=1295, TP=8653</w:t>
      </w:r>
    </w:p>
    <w:p w14:paraId="1A721B28" w14:textId="77777777" w:rsidR="002F4556" w:rsidRDefault="002F4556" w:rsidP="006E00D3">
      <w:pPr>
        <w:ind w:left="0"/>
        <w:rPr>
          <w:smallCaps/>
          <w:kern w:val="28"/>
        </w:rPr>
      </w:pPr>
    </w:p>
    <w:p w14:paraId="1FFBB824" w14:textId="7F1F24D8" w:rsidR="0096531D" w:rsidRDefault="00524F0A" w:rsidP="0089145E">
      <w:pPr>
        <w:ind w:left="0"/>
        <w:jc w:val="center"/>
        <w:rPr>
          <w:smallCaps/>
          <w:kern w:val="28"/>
        </w:rPr>
      </w:pPr>
      <w:r>
        <w:rPr>
          <w:smallCaps/>
          <w:noProof/>
          <w:kern w:val="28"/>
        </w:rPr>
        <w:drawing>
          <wp:inline distT="0" distB="0" distL="0" distR="0" wp14:anchorId="68D55CCB" wp14:editId="21F926D7">
            <wp:extent cx="5001273" cy="2275367"/>
            <wp:effectExtent l="0" t="0" r="254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36"/>
                    <a:stretch>
                      <a:fillRect/>
                    </a:stretch>
                  </pic:blipFill>
                  <pic:spPr>
                    <a:xfrm>
                      <a:off x="0" y="0"/>
                      <a:ext cx="5010850" cy="2279724"/>
                    </a:xfrm>
                    <a:prstGeom prst="rect">
                      <a:avLst/>
                    </a:prstGeom>
                  </pic:spPr>
                </pic:pic>
              </a:graphicData>
            </a:graphic>
          </wp:inline>
        </w:drawing>
      </w:r>
    </w:p>
    <w:p w14:paraId="60D50F09" w14:textId="1F330B2F" w:rsidR="0096531D" w:rsidRDefault="0096531D" w:rsidP="0089145E">
      <w:pPr>
        <w:ind w:left="0"/>
        <w:jc w:val="center"/>
        <w:rPr>
          <w:smallCaps/>
          <w:kern w:val="28"/>
        </w:rPr>
      </w:pPr>
    </w:p>
    <w:p w14:paraId="0440D89A" w14:textId="39BF06A1" w:rsidR="0096531D" w:rsidRDefault="0089145E" w:rsidP="0089145E">
      <w:pPr>
        <w:ind w:left="0"/>
        <w:jc w:val="center"/>
        <w:rPr>
          <w:smallCaps/>
          <w:kern w:val="28"/>
        </w:rPr>
      </w:pPr>
      <w:r>
        <w:rPr>
          <w:smallCaps/>
          <w:noProof/>
          <w:kern w:val="28"/>
        </w:rPr>
        <w:drawing>
          <wp:inline distT="0" distB="0" distL="0" distR="0" wp14:anchorId="3C0FA291" wp14:editId="08828FB6">
            <wp:extent cx="2389878" cy="1669312"/>
            <wp:effectExtent l="0" t="0" r="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37"/>
                    <a:stretch>
                      <a:fillRect/>
                    </a:stretch>
                  </pic:blipFill>
                  <pic:spPr>
                    <a:xfrm>
                      <a:off x="0" y="0"/>
                      <a:ext cx="2396708" cy="1674083"/>
                    </a:xfrm>
                    <a:prstGeom prst="rect">
                      <a:avLst/>
                    </a:prstGeom>
                  </pic:spPr>
                </pic:pic>
              </a:graphicData>
            </a:graphic>
          </wp:inline>
        </w:drawing>
      </w:r>
      <w:r>
        <w:rPr>
          <w:smallCaps/>
          <w:noProof/>
          <w:kern w:val="28"/>
        </w:rPr>
        <w:drawing>
          <wp:inline distT="0" distB="0" distL="0" distR="0" wp14:anchorId="706E330A" wp14:editId="0340C263">
            <wp:extent cx="2298995" cy="1630410"/>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38"/>
                    <a:stretch>
                      <a:fillRect/>
                    </a:stretch>
                  </pic:blipFill>
                  <pic:spPr>
                    <a:xfrm>
                      <a:off x="0" y="0"/>
                      <a:ext cx="2311013" cy="1638933"/>
                    </a:xfrm>
                    <a:prstGeom prst="rect">
                      <a:avLst/>
                    </a:prstGeom>
                  </pic:spPr>
                </pic:pic>
              </a:graphicData>
            </a:graphic>
          </wp:inline>
        </w:drawing>
      </w:r>
    </w:p>
    <w:p w14:paraId="2E627E05" w14:textId="400503A0" w:rsidR="0096531D" w:rsidRDefault="0096531D" w:rsidP="006E00D3">
      <w:pPr>
        <w:ind w:left="0"/>
        <w:rPr>
          <w:smallCaps/>
          <w:kern w:val="28"/>
        </w:rPr>
      </w:pPr>
    </w:p>
    <w:p w14:paraId="1B68D696" w14:textId="1FFCFA95" w:rsidR="00136288" w:rsidRDefault="00136288" w:rsidP="006E00D3">
      <w:pPr>
        <w:ind w:left="0"/>
        <w:rPr>
          <w:smallCaps/>
          <w:kern w:val="28"/>
        </w:rPr>
      </w:pPr>
    </w:p>
    <w:p w14:paraId="43E5F195" w14:textId="050DB552" w:rsidR="00136288" w:rsidRDefault="00136288" w:rsidP="00136288">
      <w:r w:rsidRPr="002F4556">
        <w:rPr>
          <w:b/>
          <w:bCs/>
          <w:u w:val="single"/>
        </w:rPr>
        <w:t xml:space="preserve">Explanation of Scenario </w:t>
      </w:r>
      <w:r>
        <w:rPr>
          <w:b/>
          <w:bCs/>
          <w:u w:val="single"/>
        </w:rPr>
        <w:t>C</w:t>
      </w:r>
      <w:r>
        <w:t xml:space="preserve">: </w:t>
      </w:r>
      <w:r w:rsidR="00563AE4">
        <w:t xml:space="preserve">this scenario uses “DoS” and “Probe” attacks as training (exactly like Scenario 2) and is presented with “DoS”, “Probe” and “R2L” attacks in the test cases.  This Scenario is the one that is fed with the biggest </w:t>
      </w:r>
      <w:r w:rsidR="00C1371B">
        <w:t>number</w:t>
      </w:r>
      <w:r w:rsidR="00563AE4">
        <w:t xml:space="preserve"> of tests, and it can be therefore the reason why performances seem to be superior to the other Scenarios for what concerns the Confusion Matrix.</w:t>
      </w:r>
      <w:r w:rsidR="00C1371B">
        <w:t xml:space="preserve">  </w:t>
      </w:r>
      <w:r w:rsidR="005E34E6">
        <w:t>However, it is inferior to Scenario A for what concerns Loss and Accuracy, which is to be attributed to the fact that there is a class of attacks (“R2L”) for which it is not trained.</w:t>
      </w:r>
    </w:p>
    <w:p w14:paraId="4725E18C" w14:textId="134A9346" w:rsidR="00136288" w:rsidRDefault="00136288" w:rsidP="006E00D3">
      <w:pPr>
        <w:ind w:left="0"/>
        <w:rPr>
          <w:smallCaps/>
          <w:kern w:val="28"/>
        </w:rPr>
      </w:pPr>
    </w:p>
    <w:p w14:paraId="2F00AEFC" w14:textId="4845C91F" w:rsidR="00136288" w:rsidRDefault="00136288" w:rsidP="006E00D3">
      <w:pPr>
        <w:ind w:left="0"/>
        <w:rPr>
          <w:smallCaps/>
          <w:kern w:val="28"/>
        </w:rPr>
      </w:pPr>
    </w:p>
    <w:p w14:paraId="3841805B" w14:textId="77777777" w:rsidR="00136288" w:rsidRDefault="00136288" w:rsidP="006E00D3">
      <w:pPr>
        <w:ind w:left="0"/>
        <w:rPr>
          <w:smallCaps/>
          <w:kern w:val="28"/>
        </w:rPr>
      </w:pPr>
    </w:p>
    <w:p w14:paraId="647363FB" w14:textId="77777777" w:rsidR="00E0669C" w:rsidRDefault="00E0669C">
      <w:pPr>
        <w:ind w:left="0"/>
        <w:rPr>
          <w:i/>
          <w:iCs/>
        </w:rPr>
      </w:pPr>
      <w:r>
        <w:br w:type="page"/>
      </w:r>
    </w:p>
    <w:p w14:paraId="3C8DED04" w14:textId="460C645F" w:rsidR="00080A9F" w:rsidRDefault="00080A9F" w:rsidP="00080A9F">
      <w:pPr>
        <w:pStyle w:val="Heading3"/>
      </w:pPr>
      <w:bookmarkStart w:id="10" w:name="_Toc76968899"/>
      <w:r>
        <w:lastRenderedPageBreak/>
        <w:t xml:space="preserve">Submit the updated </w:t>
      </w:r>
      <w:proofErr w:type="spellStart"/>
      <w:r>
        <w:t>fnn</w:t>
      </w:r>
      <w:proofErr w:type="spellEnd"/>
      <w:r>
        <w:t xml:space="preserve"> simple.py and provide sufficient comments to illustrate your updated codes.</w:t>
      </w:r>
      <w:bookmarkEnd w:id="10"/>
      <w:r>
        <w:t xml:space="preserve"> </w:t>
      </w:r>
    </w:p>
    <w:p w14:paraId="70CA93C4" w14:textId="261681D9" w:rsidR="0089145E" w:rsidRDefault="0089145E" w:rsidP="006E00D3">
      <w:pPr>
        <w:ind w:left="0"/>
        <w:rPr>
          <w:smallCaps/>
          <w:kern w:val="28"/>
        </w:rPr>
      </w:pPr>
    </w:p>
    <w:p w14:paraId="1A34D53F" w14:textId="3E816CB2" w:rsidR="00DA34DF" w:rsidRDefault="00DA34DF" w:rsidP="00080A9F">
      <w:r>
        <w:t>All the codes shown in the pictures below are available on GitHub, as well as in the provided ZIP file.</w:t>
      </w:r>
    </w:p>
    <w:p w14:paraId="0633B41F" w14:textId="77777777" w:rsidR="00DA34DF" w:rsidRDefault="00DA34DF" w:rsidP="00080A9F"/>
    <w:p w14:paraId="25170509" w14:textId="76692209" w:rsidR="00080A9F" w:rsidRDefault="00DA34DF" w:rsidP="00080A9F">
      <w:r>
        <w:t xml:space="preserve">My first change is that </w:t>
      </w:r>
      <w:r w:rsidR="00080A9F">
        <w:t>I have modified fnn_sample.py so that it takes one of the three scenarios (A, B, C) as input.  Selecting the scenario will automatically select the respective datasets.</w:t>
      </w:r>
    </w:p>
    <w:p w14:paraId="7F28E7C8" w14:textId="77777777" w:rsidR="00080A9F" w:rsidRDefault="00080A9F" w:rsidP="00080A9F"/>
    <w:p w14:paraId="5F50E8BA" w14:textId="77777777" w:rsidR="00080A9F" w:rsidRDefault="00080A9F" w:rsidP="00080A9F">
      <w:pPr>
        <w:ind w:left="0"/>
        <w:rPr>
          <w:smallCaps/>
          <w:kern w:val="28"/>
        </w:rPr>
      </w:pPr>
    </w:p>
    <w:p w14:paraId="3DFD1830" w14:textId="77777777" w:rsidR="00080A9F" w:rsidRDefault="00080A9F" w:rsidP="00080A9F">
      <w:pPr>
        <w:ind w:left="0"/>
        <w:jc w:val="center"/>
        <w:rPr>
          <w:smallCaps/>
          <w:kern w:val="28"/>
        </w:rPr>
      </w:pPr>
      <w:r>
        <w:rPr>
          <w:smallCaps/>
          <w:noProof/>
          <w:kern w:val="28"/>
        </w:rPr>
        <w:drawing>
          <wp:inline distT="0" distB="0" distL="0" distR="0" wp14:anchorId="5979EC13" wp14:editId="3562884B">
            <wp:extent cx="5526198" cy="4114800"/>
            <wp:effectExtent l="0" t="0" r="0" b="0"/>
            <wp:docPr id="67" name="Picture 6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chat or text message&#10;&#10;Description automatically generated"/>
                    <pic:cNvPicPr/>
                  </pic:nvPicPr>
                  <pic:blipFill>
                    <a:blip r:embed="rId39"/>
                    <a:stretch>
                      <a:fillRect/>
                    </a:stretch>
                  </pic:blipFill>
                  <pic:spPr>
                    <a:xfrm>
                      <a:off x="0" y="0"/>
                      <a:ext cx="5530587" cy="4118068"/>
                    </a:xfrm>
                    <a:prstGeom prst="rect">
                      <a:avLst/>
                    </a:prstGeom>
                  </pic:spPr>
                </pic:pic>
              </a:graphicData>
            </a:graphic>
          </wp:inline>
        </w:drawing>
      </w:r>
    </w:p>
    <w:p w14:paraId="530651E5" w14:textId="27233FE8" w:rsidR="00080A9F" w:rsidRDefault="00080A9F" w:rsidP="006212D5">
      <w:pPr>
        <w:ind w:left="0"/>
      </w:pPr>
    </w:p>
    <w:p w14:paraId="43EDC13C" w14:textId="77777777" w:rsidR="00080A9F" w:rsidRDefault="00080A9F" w:rsidP="00080A9F"/>
    <w:p w14:paraId="4F51A1CF" w14:textId="669D65CA" w:rsidR="0089145E" w:rsidRPr="006212D5" w:rsidRDefault="00080A9F" w:rsidP="006212D5">
      <w:r>
        <w:t xml:space="preserve">From line 56 up to the implementation of the FNN, I have implemented the code that loads the two pre-processed set (training and test) and </w:t>
      </w:r>
      <w:r w:rsidR="006212D5">
        <w:t xml:space="preserve">then </w:t>
      </w:r>
      <w:r>
        <w:t xml:space="preserve">commented out </w:t>
      </w:r>
      <w:r w:rsidR="006212D5">
        <w:t xml:space="preserve">all </w:t>
      </w:r>
      <w:r>
        <w:t>the code that creates the “hot” split of test and training data, as this is not necessary.</w:t>
      </w:r>
    </w:p>
    <w:p w14:paraId="329FAF5B" w14:textId="6AAFCA88" w:rsidR="0089145E" w:rsidRDefault="00080A9F" w:rsidP="00080A9F">
      <w:pPr>
        <w:ind w:left="0"/>
        <w:jc w:val="center"/>
        <w:rPr>
          <w:smallCaps/>
          <w:kern w:val="28"/>
        </w:rPr>
      </w:pPr>
      <w:r>
        <w:rPr>
          <w:smallCaps/>
          <w:noProof/>
          <w:kern w:val="28"/>
        </w:rPr>
        <w:lastRenderedPageBreak/>
        <w:drawing>
          <wp:inline distT="0" distB="0" distL="0" distR="0" wp14:anchorId="74F9A7CF" wp14:editId="261AF32B">
            <wp:extent cx="5382924" cy="4104168"/>
            <wp:effectExtent l="0" t="0" r="1905"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40"/>
                    <a:stretch>
                      <a:fillRect/>
                    </a:stretch>
                  </pic:blipFill>
                  <pic:spPr>
                    <a:xfrm>
                      <a:off x="0" y="0"/>
                      <a:ext cx="5389077" cy="4108859"/>
                    </a:xfrm>
                    <a:prstGeom prst="rect">
                      <a:avLst/>
                    </a:prstGeom>
                  </pic:spPr>
                </pic:pic>
              </a:graphicData>
            </a:graphic>
          </wp:inline>
        </w:drawing>
      </w:r>
    </w:p>
    <w:p w14:paraId="4F52E528" w14:textId="0CECCCA0" w:rsidR="0089145E" w:rsidRDefault="0089145E" w:rsidP="006E00D3">
      <w:pPr>
        <w:ind w:left="0"/>
        <w:rPr>
          <w:smallCaps/>
          <w:kern w:val="28"/>
        </w:rPr>
      </w:pPr>
    </w:p>
    <w:p w14:paraId="7372C7BA" w14:textId="54688669" w:rsidR="0089145E" w:rsidRDefault="0089145E" w:rsidP="006E00D3">
      <w:pPr>
        <w:ind w:left="0"/>
        <w:rPr>
          <w:smallCaps/>
          <w:kern w:val="28"/>
        </w:rPr>
      </w:pPr>
    </w:p>
    <w:p w14:paraId="48F93D17" w14:textId="0A4DC645" w:rsidR="0089145E" w:rsidRDefault="006212D5" w:rsidP="006212D5">
      <w:r>
        <w:t xml:space="preserve">From </w:t>
      </w:r>
      <w:r w:rsidR="00C56DDA">
        <w:t xml:space="preserve">line </w:t>
      </w:r>
      <w:r w:rsidR="00ED4B7D">
        <w:t>98 (after the comment “Part 2: Building FNN”), the code is basically unmodified.</w:t>
      </w:r>
    </w:p>
    <w:p w14:paraId="39E1CD7C" w14:textId="22BB6028" w:rsidR="0089145E" w:rsidRDefault="0089145E" w:rsidP="006E00D3">
      <w:pPr>
        <w:ind w:left="0"/>
        <w:rPr>
          <w:smallCaps/>
          <w:kern w:val="28"/>
        </w:rPr>
      </w:pPr>
    </w:p>
    <w:p w14:paraId="2EE05CD3" w14:textId="24A61AA1" w:rsidR="0089145E" w:rsidRDefault="0089145E" w:rsidP="006E00D3">
      <w:pPr>
        <w:ind w:left="0"/>
        <w:rPr>
          <w:smallCaps/>
          <w:kern w:val="28"/>
        </w:rPr>
      </w:pPr>
    </w:p>
    <w:p w14:paraId="13585660" w14:textId="3901CE36" w:rsidR="0089145E" w:rsidRDefault="00E0669C" w:rsidP="00E0669C">
      <w:pPr>
        <w:pStyle w:val="Heading2"/>
      </w:pPr>
      <w:bookmarkStart w:id="11" w:name="_Toc76968900"/>
      <w:r w:rsidRPr="00E0669C">
        <w:t>Task 3</w:t>
      </w:r>
      <w:r>
        <w:t>:</w:t>
      </w:r>
      <w:r w:rsidRPr="00E0669C">
        <w:t xml:space="preserve"> Anomaly detection analysis</w:t>
      </w:r>
      <w:bookmarkEnd w:id="11"/>
    </w:p>
    <w:p w14:paraId="7D840C28" w14:textId="54CEA6B7" w:rsidR="0089145E" w:rsidRDefault="0089145E" w:rsidP="006E00D3">
      <w:pPr>
        <w:ind w:left="0"/>
        <w:rPr>
          <w:smallCaps/>
          <w:kern w:val="28"/>
        </w:rPr>
      </w:pPr>
    </w:p>
    <w:p w14:paraId="15352C62" w14:textId="78ECCDD3" w:rsidR="0089145E" w:rsidRDefault="00C1371B" w:rsidP="00AF5726">
      <w:pPr>
        <w:pStyle w:val="ListParagraph"/>
        <w:numPr>
          <w:ilvl w:val="0"/>
          <w:numId w:val="4"/>
        </w:numPr>
      </w:pPr>
      <w:r>
        <w:t>The scenario producing the best results is Scenario C.  As already described above, there seems to be a better outcome when the sets used in the Test are also present in the Training, which is unsurprising.</w:t>
      </w:r>
    </w:p>
    <w:p w14:paraId="353E2A95" w14:textId="423506FE" w:rsidR="00224417" w:rsidRDefault="00224417" w:rsidP="00AF5726">
      <w:pPr>
        <w:pStyle w:val="ListParagraph"/>
        <w:numPr>
          <w:ilvl w:val="0"/>
          <w:numId w:val="4"/>
        </w:numPr>
      </w:pPr>
      <w:r>
        <w:t>The average accuracy between Scenario A and Scenario C is 0.99775.</w:t>
      </w:r>
    </w:p>
    <w:p w14:paraId="2FA111DD" w14:textId="3627F065" w:rsidR="00C1371B" w:rsidRDefault="0098631F" w:rsidP="00AF5726">
      <w:pPr>
        <w:pStyle w:val="ListParagraph"/>
        <w:numPr>
          <w:ilvl w:val="0"/>
          <w:numId w:val="4"/>
        </w:numPr>
      </w:pPr>
      <w:r>
        <w:t>As noticed, when a Scenario is presented with attacks for which it has not been trained, it will perform worst in terms of Accuracy and Loss, as it to be expected.  However, this does not automatically translate into more attacks blocked.</w:t>
      </w:r>
    </w:p>
    <w:p w14:paraId="73A25872" w14:textId="25CBBE6E" w:rsidR="00224417" w:rsidRDefault="009C653F" w:rsidP="00AF5726">
      <w:pPr>
        <w:pStyle w:val="ListParagraph"/>
        <w:numPr>
          <w:ilvl w:val="0"/>
          <w:numId w:val="4"/>
        </w:numPr>
      </w:pPr>
      <w:r>
        <w:t>T</w:t>
      </w:r>
      <w:r w:rsidR="00E25242">
        <w:t xml:space="preserve">he R2L and U2L </w:t>
      </w:r>
      <w:r>
        <w:t xml:space="preserve">use similar patters – for instance they are mostly using TCP protocol as they </w:t>
      </w:r>
      <w:r w:rsidR="007202A9">
        <w:t>must</w:t>
      </w:r>
      <w:r>
        <w:t xml:space="preserve"> transmit an exploit, deposit a rootkit or being transported via HTTP.</w:t>
      </w:r>
      <w:r w:rsidR="007202A9">
        <w:t xml:space="preserve"> </w:t>
      </w:r>
    </w:p>
    <w:p w14:paraId="0B4B73B7" w14:textId="242F1884" w:rsidR="007202A9" w:rsidRPr="00C1371B" w:rsidRDefault="007202A9" w:rsidP="007202A9">
      <w:pPr>
        <w:pStyle w:val="ListParagraph"/>
        <w:ind w:left="1124"/>
      </w:pPr>
      <w:r>
        <w:t>Another issue is determined by the fact that “U2R” and “R2L” attacks are numerically much inferior to “DoS” and “Probe” attacks, which reflects negatively on the training.</w:t>
      </w:r>
    </w:p>
    <w:p w14:paraId="3005C0BA" w14:textId="3538989D" w:rsidR="0089145E" w:rsidRDefault="0089145E" w:rsidP="006E00D3">
      <w:pPr>
        <w:ind w:left="0"/>
        <w:rPr>
          <w:smallCaps/>
          <w:kern w:val="28"/>
        </w:rPr>
      </w:pPr>
    </w:p>
    <w:p w14:paraId="5743925B" w14:textId="77777777" w:rsidR="0089145E" w:rsidRDefault="0089145E" w:rsidP="006E00D3">
      <w:pPr>
        <w:ind w:left="0"/>
        <w:rPr>
          <w:smallCaps/>
          <w:kern w:val="28"/>
        </w:rPr>
      </w:pPr>
    </w:p>
    <w:p w14:paraId="151FF748" w14:textId="77777777" w:rsidR="00D663B1" w:rsidRDefault="00D663B1">
      <w:pPr>
        <w:ind w:left="0"/>
        <w:rPr>
          <w:smallCaps/>
          <w:kern w:val="28"/>
        </w:rPr>
      </w:pPr>
      <w:r>
        <w:br w:type="page"/>
      </w:r>
    </w:p>
    <w:p w14:paraId="6123C93D" w14:textId="36AC9013" w:rsidR="005D72BB" w:rsidRDefault="0099221A" w:rsidP="00C17B17">
      <w:pPr>
        <w:pStyle w:val="Heading1"/>
      </w:pPr>
      <w:bookmarkStart w:id="12" w:name="_Toc76968901"/>
      <w:r>
        <w:lastRenderedPageBreak/>
        <w:t xml:space="preserve">Appendix </w:t>
      </w:r>
      <w:r w:rsidR="00406DC0">
        <w:t>A</w:t>
      </w:r>
      <w:r>
        <w:t xml:space="preserve">: </w:t>
      </w:r>
      <w:r w:rsidR="004C3DA7">
        <w:t>F</w:t>
      </w:r>
      <w:r>
        <w:t>iles</w:t>
      </w:r>
      <w:r w:rsidR="004E19C8">
        <w:t xml:space="preserve"> for the Lab</w:t>
      </w:r>
      <w:bookmarkEnd w:id="12"/>
    </w:p>
    <w:p w14:paraId="6B2033F1" w14:textId="05D561EF" w:rsidR="00C41A0C" w:rsidRDefault="00C41A0C" w:rsidP="00C17B17">
      <w:r>
        <w:t xml:space="preserve">Please find the list of files created for this lab and mentioned throughout this document, </w:t>
      </w:r>
      <w:r w:rsidR="001F42C3">
        <w:t>plus</w:t>
      </w:r>
      <w:r>
        <w:t xml:space="preserve"> their GitHub link for download.</w:t>
      </w:r>
    </w:p>
    <w:p w14:paraId="661AC5CB" w14:textId="2C22F0E3" w:rsidR="003D1CBE" w:rsidRDefault="003D1CBE" w:rsidP="00C17B17"/>
    <w:p w14:paraId="537FFCC5" w14:textId="6B5160E0" w:rsidR="003D1CBE" w:rsidRDefault="003D1CBE" w:rsidP="00C17B17">
      <w:r>
        <w:t xml:space="preserve">The overall GitHub directory for the project is: </w:t>
      </w:r>
      <w:hyperlink r:id="rId41" w:history="1">
        <w:r w:rsidRPr="00AE76AE">
          <w:rPr>
            <w:rStyle w:val="Hyperlink"/>
          </w:rPr>
          <w:t>https://github.com/markoer73/CSE-548/tree/main/Project%202%20-%20SDN-Based%20Stateless%20Firewall</w:t>
        </w:r>
      </w:hyperlink>
      <w:r>
        <w:t xml:space="preserve"> </w:t>
      </w:r>
    </w:p>
    <w:p w14:paraId="60441913" w14:textId="2F82C4E5" w:rsidR="00C41A0C" w:rsidRDefault="00C41A0C" w:rsidP="00C17B17"/>
    <w:tbl>
      <w:tblPr>
        <w:tblStyle w:val="TableGrid"/>
        <w:tblW w:w="9923" w:type="dxa"/>
        <w:tblInd w:w="-147" w:type="dxa"/>
        <w:tblLook w:val="04A0" w:firstRow="1" w:lastRow="0" w:firstColumn="1" w:lastColumn="0" w:noHBand="0" w:noVBand="1"/>
      </w:tblPr>
      <w:tblGrid>
        <w:gridCol w:w="3686"/>
        <w:gridCol w:w="6237"/>
      </w:tblGrid>
      <w:tr w:rsidR="001935C7" w14:paraId="71EE3168" w14:textId="47A5EE9E" w:rsidTr="001935C7">
        <w:tc>
          <w:tcPr>
            <w:tcW w:w="3686" w:type="dxa"/>
          </w:tcPr>
          <w:p w14:paraId="2E7D9520" w14:textId="1B1AEE54" w:rsidR="001935C7" w:rsidRDefault="001935C7" w:rsidP="00C17B17">
            <w:r w:rsidRPr="001935C7">
              <w:t>Project Report 4 - Machine Learning-Based Anomaly Detection Solutions</w:t>
            </w:r>
            <w:r>
              <w:t>.docx</w:t>
            </w:r>
          </w:p>
        </w:tc>
        <w:tc>
          <w:tcPr>
            <w:tcW w:w="6237" w:type="dxa"/>
          </w:tcPr>
          <w:p w14:paraId="43C002B5" w14:textId="15D03E8D" w:rsidR="001935C7" w:rsidRPr="003D1CBE" w:rsidRDefault="006F1A83" w:rsidP="00C17B17">
            <w:hyperlink r:id="rId42" w:history="1">
              <w:r w:rsidRPr="008D256C">
                <w:rPr>
                  <w:rStyle w:val="Hyperlink"/>
                </w:rPr>
                <w:t>https://github.com/markoer73/CSE-548/blob/main/Project%204%20-%20Machine%20Learning-Based%20Anomaly%20Detection%20Solutions/Project-Report-4%20-%20Machine%20Learning-Based%20Anomaly%20Detection%20Solutions.docx</w:t>
              </w:r>
            </w:hyperlink>
            <w:r>
              <w:t xml:space="preserve"> </w:t>
            </w:r>
          </w:p>
        </w:tc>
      </w:tr>
      <w:tr w:rsidR="001935C7" w14:paraId="35F7CCE8" w14:textId="3834B564" w:rsidTr="001935C7">
        <w:tc>
          <w:tcPr>
            <w:tcW w:w="3686" w:type="dxa"/>
          </w:tcPr>
          <w:p w14:paraId="1FB320A3" w14:textId="1BFACB1A" w:rsidR="001935C7" w:rsidRPr="003D1CBE" w:rsidRDefault="00281B32" w:rsidP="00C17B17">
            <w:r>
              <w:t>fnn_sample.py</w:t>
            </w:r>
          </w:p>
        </w:tc>
        <w:tc>
          <w:tcPr>
            <w:tcW w:w="6237" w:type="dxa"/>
          </w:tcPr>
          <w:p w14:paraId="591F9CC9" w14:textId="05D749CC" w:rsidR="001935C7" w:rsidRPr="003D1CBE" w:rsidRDefault="006F1A83" w:rsidP="00C17B17">
            <w:hyperlink r:id="rId43" w:history="1">
              <w:r w:rsidRPr="008D256C">
                <w:rPr>
                  <w:rStyle w:val="Hyperlink"/>
                </w:rPr>
                <w:t>https://github.com/markoer73/CSE-548/blob/main/Project%204%20-%20Machine%20Learning-Based%20Anomaly%20Detection%20Solutions/CS-ML-00301/fnn_sample.py</w:t>
              </w:r>
            </w:hyperlink>
            <w:r>
              <w:t xml:space="preserve"> </w:t>
            </w:r>
          </w:p>
        </w:tc>
      </w:tr>
    </w:tbl>
    <w:p w14:paraId="6A9E63A3" w14:textId="59615A00" w:rsidR="00BF7842" w:rsidRDefault="00BF7842" w:rsidP="00396763">
      <w:pPr>
        <w:ind w:left="0"/>
      </w:pPr>
    </w:p>
    <w:p w14:paraId="06C6A086" w14:textId="77777777" w:rsidR="00BF7842" w:rsidRPr="00AF3F47" w:rsidRDefault="00BF7842" w:rsidP="00C17B17"/>
    <w:p w14:paraId="6074E38E" w14:textId="00C36CA2" w:rsidR="0076355A" w:rsidRDefault="00E97402" w:rsidP="00C17B17">
      <w:pPr>
        <w:pStyle w:val="Heading1"/>
      </w:pPr>
      <w:bookmarkStart w:id="13" w:name="_Toc76968902"/>
      <w:r w:rsidRPr="009E0F39">
        <w:t>References</w:t>
      </w:r>
      <w:bookmarkEnd w:id="13"/>
    </w:p>
    <w:p w14:paraId="642B38DF" w14:textId="7C62327B" w:rsidR="00CA5724" w:rsidRPr="00CA5724" w:rsidRDefault="00CA5724" w:rsidP="00CA5724">
      <w:r w:rsidRPr="00CA5724">
        <w:t>Data preprocessing:</w:t>
      </w:r>
    </w:p>
    <w:p w14:paraId="2AA40700" w14:textId="2A690308" w:rsidR="00927986" w:rsidRDefault="007D4FDC" w:rsidP="00AF5726">
      <w:pPr>
        <w:pStyle w:val="References"/>
        <w:numPr>
          <w:ilvl w:val="0"/>
          <w:numId w:val="5"/>
        </w:numPr>
      </w:pPr>
      <w:hyperlink r:id="rId44" w:history="1">
        <w:r w:rsidR="00CA5724" w:rsidRPr="008D256C">
          <w:rPr>
            <w:rStyle w:val="Hyperlink"/>
          </w:rPr>
          <w:t>https://www.shanelynn.ie/select-pandas-dataframe-rows-and-columns-using-iloc-loc-and-ix/</w:t>
        </w:r>
      </w:hyperlink>
    </w:p>
    <w:p w14:paraId="4F3D5302" w14:textId="6CDA777C" w:rsidR="00CA5724" w:rsidRDefault="007D4FDC" w:rsidP="00AF5726">
      <w:pPr>
        <w:pStyle w:val="References"/>
        <w:numPr>
          <w:ilvl w:val="0"/>
          <w:numId w:val="5"/>
        </w:numPr>
        <w:rPr>
          <w:lang w:val="en-DE"/>
        </w:rPr>
      </w:pPr>
      <w:hyperlink r:id="rId45" w:history="1">
        <w:r w:rsidR="00CA5724" w:rsidRPr="008D256C">
          <w:rPr>
            <w:rStyle w:val="Hyperlink"/>
            <w:lang w:val="en-DE"/>
          </w:rPr>
          <w:t>https://medium.com/@contactsunny/label-encoder-vs-one-hot-encoder-in-machine-learning-3fc273365621</w:t>
        </w:r>
      </w:hyperlink>
    </w:p>
    <w:p w14:paraId="2BAEB94E" w14:textId="729D67D8" w:rsidR="00CA5724" w:rsidRDefault="007D4FDC" w:rsidP="00AF5726">
      <w:pPr>
        <w:pStyle w:val="References"/>
        <w:numPr>
          <w:ilvl w:val="0"/>
          <w:numId w:val="5"/>
        </w:numPr>
        <w:rPr>
          <w:lang w:val="en-DE"/>
        </w:rPr>
      </w:pPr>
      <w:hyperlink r:id="rId46" w:history="1">
        <w:r w:rsidR="00CA5724" w:rsidRPr="008D256C">
          <w:rPr>
            <w:rStyle w:val="Hyperlink"/>
            <w:lang w:val="en-DE"/>
          </w:rPr>
          <w:t>https://scikit-learn.org/stable/modules/generated/sklearn.model_selection.train_test_split.html</w:t>
        </w:r>
      </w:hyperlink>
    </w:p>
    <w:p w14:paraId="4A6DFA01" w14:textId="32E7A550" w:rsidR="00CA5724" w:rsidRDefault="007D4FDC" w:rsidP="00AF5726">
      <w:pPr>
        <w:pStyle w:val="References"/>
        <w:numPr>
          <w:ilvl w:val="0"/>
          <w:numId w:val="5"/>
        </w:numPr>
        <w:rPr>
          <w:lang w:val="en-DE"/>
        </w:rPr>
      </w:pPr>
      <w:hyperlink r:id="rId47" w:history="1">
        <w:r w:rsidR="00CA5724" w:rsidRPr="008D256C">
          <w:rPr>
            <w:rStyle w:val="Hyperlink"/>
            <w:lang w:val="en-DE"/>
          </w:rPr>
          <w:t>https://scikit-learn.org/stable/modules/preprocessing.html</w:t>
        </w:r>
      </w:hyperlink>
    </w:p>
    <w:p w14:paraId="5FCB801A" w14:textId="77777777" w:rsidR="00CA5724" w:rsidRDefault="00CA5724" w:rsidP="00CA5724">
      <w:pPr>
        <w:pStyle w:val="References"/>
        <w:numPr>
          <w:ilvl w:val="0"/>
          <w:numId w:val="0"/>
        </w:numPr>
        <w:rPr>
          <w:lang w:val="en-DE"/>
        </w:rPr>
      </w:pPr>
    </w:p>
    <w:p w14:paraId="318C5F6C" w14:textId="74724B9B" w:rsidR="00CA5724" w:rsidRPr="00CA5724" w:rsidRDefault="00CA5724" w:rsidP="00CA5724">
      <w:pPr>
        <w:pStyle w:val="References"/>
        <w:numPr>
          <w:ilvl w:val="0"/>
          <w:numId w:val="0"/>
        </w:numPr>
        <w:ind w:left="404"/>
        <w:rPr>
          <w:sz w:val="20"/>
          <w:szCs w:val="20"/>
        </w:rPr>
      </w:pPr>
      <w:r w:rsidRPr="00CA5724">
        <w:rPr>
          <w:sz w:val="20"/>
          <w:szCs w:val="20"/>
        </w:rPr>
        <w:t>Build ANN:</w:t>
      </w:r>
    </w:p>
    <w:p w14:paraId="713579A3" w14:textId="4BD9D1E1" w:rsidR="00CA5724" w:rsidRPr="00CA5724" w:rsidRDefault="007D4FDC" w:rsidP="00AF5726">
      <w:pPr>
        <w:pStyle w:val="References"/>
        <w:numPr>
          <w:ilvl w:val="0"/>
          <w:numId w:val="6"/>
        </w:numPr>
        <w:rPr>
          <w:lang w:val="en-DE"/>
        </w:rPr>
      </w:pPr>
      <w:hyperlink r:id="rId48" w:history="1">
        <w:r w:rsidR="00CA5724" w:rsidRPr="008D256C">
          <w:rPr>
            <w:rStyle w:val="Hyperlink"/>
            <w:lang w:val="en-DE"/>
          </w:rPr>
          <w:t>https://machinelearningmastery.com/tutorial-first-neural-network-python-keras</w:t>
        </w:r>
        <w:r w:rsidR="00CA5724" w:rsidRPr="008D256C">
          <w:rPr>
            <w:rStyle w:val="Hyperlink"/>
          </w:rPr>
          <w:t>/</w:t>
        </w:r>
      </w:hyperlink>
      <w:r w:rsidR="00CA5724">
        <w:t xml:space="preserve"> </w:t>
      </w:r>
    </w:p>
    <w:p w14:paraId="2ACCCDB1" w14:textId="0CF1895F" w:rsidR="00CA5724" w:rsidRPr="00CA5724" w:rsidRDefault="007D4FDC" w:rsidP="00AF5726">
      <w:pPr>
        <w:pStyle w:val="References"/>
        <w:numPr>
          <w:ilvl w:val="0"/>
          <w:numId w:val="6"/>
        </w:numPr>
        <w:rPr>
          <w:lang w:val="en-DE"/>
        </w:rPr>
      </w:pPr>
      <w:hyperlink r:id="rId49" w:history="1">
        <w:r w:rsidR="00CA5724" w:rsidRPr="008D256C">
          <w:rPr>
            <w:rStyle w:val="Hyperlink"/>
            <w:lang w:val="en-DE"/>
          </w:rPr>
          <w:t>https://machinelearningmastery.com/rectified-linear-activation-function-for-deep-learning-neural-networks/</w:t>
        </w:r>
      </w:hyperlink>
      <w:r w:rsidR="00CA5724" w:rsidRPr="00CA5724">
        <w:rPr>
          <w:lang w:val="en-DE"/>
        </w:rPr>
        <w:t xml:space="preserve"> </w:t>
      </w:r>
    </w:p>
    <w:p w14:paraId="0DFBBE18" w14:textId="54D794F5" w:rsidR="00CA5724" w:rsidRPr="00CA5724" w:rsidRDefault="007D4FDC" w:rsidP="00AF5726">
      <w:pPr>
        <w:pStyle w:val="References"/>
        <w:numPr>
          <w:ilvl w:val="0"/>
          <w:numId w:val="6"/>
        </w:numPr>
        <w:rPr>
          <w:lang w:val="en-DE"/>
        </w:rPr>
      </w:pPr>
      <w:hyperlink r:id="rId50" w:history="1">
        <w:r w:rsidR="00CA5724" w:rsidRPr="008D256C">
          <w:rPr>
            <w:rStyle w:val="Hyperlink"/>
            <w:lang w:val="en-DE"/>
          </w:rPr>
          <w:t>https://machinelearningmastery.com/adam-optimization-algorithm-for-deep-learning/</w:t>
        </w:r>
      </w:hyperlink>
      <w:r w:rsidR="00CA5724" w:rsidRPr="00CA5724">
        <w:rPr>
          <w:lang w:val="en-DE"/>
        </w:rPr>
        <w:t xml:space="preserve"> </w:t>
      </w:r>
    </w:p>
    <w:p w14:paraId="3876E55C" w14:textId="60AE3E0D" w:rsidR="00CA5724" w:rsidRDefault="007D4FDC" w:rsidP="00AF5726">
      <w:pPr>
        <w:pStyle w:val="References"/>
        <w:numPr>
          <w:ilvl w:val="0"/>
          <w:numId w:val="6"/>
        </w:numPr>
        <w:rPr>
          <w:lang w:val="en-DE"/>
        </w:rPr>
      </w:pPr>
      <w:hyperlink r:id="rId51" w:history="1">
        <w:r w:rsidR="00CA5724" w:rsidRPr="008D256C">
          <w:rPr>
            <w:rStyle w:val="Hyperlink"/>
            <w:lang w:val="en-DE"/>
          </w:rPr>
          <w:t>https://machinelearningmastery.com/how-to-choose-loss-functions-when-training-deep-learning-neural-networks/</w:t>
        </w:r>
      </w:hyperlink>
      <w:r w:rsidR="00CA5724" w:rsidRPr="00CA5724">
        <w:rPr>
          <w:lang w:val="en-DE"/>
        </w:rPr>
        <w:t xml:space="preserve"> </w:t>
      </w:r>
    </w:p>
    <w:p w14:paraId="43471E83" w14:textId="77777777" w:rsidR="00CA5724" w:rsidRDefault="00CA5724" w:rsidP="00CA5724">
      <w:pPr>
        <w:pStyle w:val="References"/>
        <w:numPr>
          <w:ilvl w:val="0"/>
          <w:numId w:val="0"/>
        </w:numPr>
        <w:rPr>
          <w:lang w:val="en-DE"/>
        </w:rPr>
      </w:pPr>
    </w:p>
    <w:p w14:paraId="5DE144BA" w14:textId="77777777" w:rsidR="00CA5724" w:rsidRPr="00CA5724" w:rsidRDefault="00CA5724" w:rsidP="00CA5724">
      <w:pPr>
        <w:pStyle w:val="References"/>
        <w:numPr>
          <w:ilvl w:val="0"/>
          <w:numId w:val="0"/>
        </w:numPr>
        <w:ind w:left="1170"/>
        <w:rPr>
          <w:lang w:val="en-DE"/>
        </w:rPr>
      </w:pPr>
    </w:p>
    <w:p w14:paraId="19EEF574" w14:textId="77777777" w:rsidR="00D663B1" w:rsidRPr="00CA5724" w:rsidRDefault="00D663B1" w:rsidP="00BB2701">
      <w:pPr>
        <w:pStyle w:val="References"/>
        <w:numPr>
          <w:ilvl w:val="0"/>
          <w:numId w:val="0"/>
        </w:numPr>
        <w:rPr>
          <w:lang w:val="en-DE"/>
        </w:rPr>
      </w:pPr>
    </w:p>
    <w:sdt>
      <w:sdtPr>
        <w:rPr>
          <w:rFonts w:ascii="Times New Roman" w:eastAsiaTheme="minorEastAsia" w:hAnsi="Times New Roman" w:cs="Times New Roman"/>
          <w:color w:val="auto"/>
          <w:sz w:val="20"/>
          <w:szCs w:val="20"/>
        </w:rPr>
        <w:id w:val="-2090456571"/>
        <w:docPartObj>
          <w:docPartGallery w:val="Table of Contents"/>
          <w:docPartUnique/>
        </w:docPartObj>
      </w:sdtPr>
      <w:sdtEndPr>
        <w:rPr>
          <w:noProof/>
        </w:rPr>
      </w:sdtEndPr>
      <w:sdtContent>
        <w:p w14:paraId="6F19BFB9" w14:textId="607547E3" w:rsidR="004E2927" w:rsidRDefault="004E2927" w:rsidP="00C17B17">
          <w:pPr>
            <w:pStyle w:val="TOCHeading"/>
          </w:pPr>
          <w:r>
            <w:t>Contents</w:t>
          </w:r>
        </w:p>
        <w:p w14:paraId="0FAE790E" w14:textId="5843C3A2" w:rsidR="0074048B" w:rsidRDefault="004E2927">
          <w:pPr>
            <w:pStyle w:val="TOC1"/>
            <w:tabs>
              <w:tab w:val="left" w:pos="960"/>
              <w:tab w:val="right" w:leader="dot" w:pos="10358"/>
            </w:tabs>
            <w:rPr>
              <w:rFonts w:asciiTheme="minorHAnsi" w:hAnsiTheme="minorHAnsi" w:cstheme="minorBidi"/>
              <w:noProof/>
              <w:sz w:val="24"/>
              <w:szCs w:val="24"/>
              <w:lang w:val="en-DE" w:eastAsia="en-GB"/>
            </w:rPr>
          </w:pPr>
          <w:r>
            <w:fldChar w:fldCharType="begin"/>
          </w:r>
          <w:r>
            <w:instrText xml:space="preserve"> TOC \o "1-3" \h \z \u </w:instrText>
          </w:r>
          <w:r>
            <w:fldChar w:fldCharType="separate"/>
          </w:r>
          <w:hyperlink w:anchor="_Toc76968890" w:history="1">
            <w:r w:rsidR="0074048B" w:rsidRPr="00E91971">
              <w:rPr>
                <w:rStyle w:val="Hyperlink"/>
                <w:noProof/>
              </w:rPr>
              <w:t>I.</w:t>
            </w:r>
            <w:r w:rsidR="0074048B">
              <w:rPr>
                <w:rFonts w:asciiTheme="minorHAnsi" w:hAnsiTheme="minorHAnsi" w:cstheme="minorBidi"/>
                <w:noProof/>
                <w:sz w:val="24"/>
                <w:szCs w:val="24"/>
                <w:lang w:val="en-DE" w:eastAsia="en-GB"/>
              </w:rPr>
              <w:tab/>
            </w:r>
            <w:r w:rsidR="0074048B" w:rsidRPr="00E91971">
              <w:rPr>
                <w:rStyle w:val="Hyperlink"/>
                <w:noProof/>
              </w:rPr>
              <w:t>Network Setup</w:t>
            </w:r>
            <w:r w:rsidR="0074048B">
              <w:rPr>
                <w:noProof/>
                <w:webHidden/>
              </w:rPr>
              <w:tab/>
            </w:r>
            <w:r w:rsidR="0074048B">
              <w:rPr>
                <w:noProof/>
                <w:webHidden/>
              </w:rPr>
              <w:fldChar w:fldCharType="begin"/>
            </w:r>
            <w:r w:rsidR="0074048B">
              <w:rPr>
                <w:noProof/>
                <w:webHidden/>
              </w:rPr>
              <w:instrText xml:space="preserve"> PAGEREF _Toc76968890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3366BFEA" w14:textId="0364B5B9" w:rsidR="0074048B" w:rsidRDefault="007D4FDC">
          <w:pPr>
            <w:pStyle w:val="TOC1"/>
            <w:tabs>
              <w:tab w:val="left" w:pos="960"/>
              <w:tab w:val="right" w:leader="dot" w:pos="10358"/>
            </w:tabs>
            <w:rPr>
              <w:rFonts w:asciiTheme="minorHAnsi" w:hAnsiTheme="minorHAnsi" w:cstheme="minorBidi"/>
              <w:noProof/>
              <w:sz w:val="24"/>
              <w:szCs w:val="24"/>
              <w:lang w:val="en-DE" w:eastAsia="en-GB"/>
            </w:rPr>
          </w:pPr>
          <w:hyperlink w:anchor="_Toc76968891" w:history="1">
            <w:r w:rsidR="0074048B" w:rsidRPr="00E91971">
              <w:rPr>
                <w:rStyle w:val="Hyperlink"/>
                <w:noProof/>
              </w:rPr>
              <w:t>II.</w:t>
            </w:r>
            <w:r w:rsidR="0074048B">
              <w:rPr>
                <w:rFonts w:asciiTheme="minorHAnsi" w:hAnsiTheme="minorHAnsi" w:cstheme="minorBidi"/>
                <w:noProof/>
                <w:sz w:val="24"/>
                <w:szCs w:val="24"/>
                <w:lang w:val="en-DE" w:eastAsia="en-GB"/>
              </w:rPr>
              <w:tab/>
            </w:r>
            <w:r w:rsidR="0074048B" w:rsidRPr="00E91971">
              <w:rPr>
                <w:rStyle w:val="Hyperlink"/>
                <w:noProof/>
              </w:rPr>
              <w:t>Software</w:t>
            </w:r>
            <w:r w:rsidR="0074048B">
              <w:rPr>
                <w:noProof/>
                <w:webHidden/>
              </w:rPr>
              <w:tab/>
            </w:r>
            <w:r w:rsidR="0074048B">
              <w:rPr>
                <w:noProof/>
                <w:webHidden/>
              </w:rPr>
              <w:fldChar w:fldCharType="begin"/>
            </w:r>
            <w:r w:rsidR="0074048B">
              <w:rPr>
                <w:noProof/>
                <w:webHidden/>
              </w:rPr>
              <w:instrText xml:space="preserve"> PAGEREF _Toc76968891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07DD45D5" w14:textId="1D573371" w:rsidR="0074048B" w:rsidRDefault="007D4FDC">
          <w:pPr>
            <w:pStyle w:val="TOC1"/>
            <w:tabs>
              <w:tab w:val="left" w:pos="960"/>
              <w:tab w:val="right" w:leader="dot" w:pos="10358"/>
            </w:tabs>
            <w:rPr>
              <w:rFonts w:asciiTheme="minorHAnsi" w:hAnsiTheme="minorHAnsi" w:cstheme="minorBidi"/>
              <w:noProof/>
              <w:sz w:val="24"/>
              <w:szCs w:val="24"/>
              <w:lang w:val="en-DE" w:eastAsia="en-GB"/>
            </w:rPr>
          </w:pPr>
          <w:hyperlink w:anchor="_Toc76968892" w:history="1">
            <w:r w:rsidR="0074048B" w:rsidRPr="00E91971">
              <w:rPr>
                <w:rStyle w:val="Hyperlink"/>
                <w:noProof/>
              </w:rPr>
              <w:t>III.</w:t>
            </w:r>
            <w:r w:rsidR="0074048B">
              <w:rPr>
                <w:rFonts w:asciiTheme="minorHAnsi" w:hAnsiTheme="minorHAnsi" w:cstheme="minorBidi"/>
                <w:noProof/>
                <w:sz w:val="24"/>
                <w:szCs w:val="24"/>
                <w:lang w:val="en-DE" w:eastAsia="en-GB"/>
              </w:rPr>
              <w:tab/>
            </w:r>
            <w:r w:rsidR="0074048B" w:rsidRPr="00E91971">
              <w:rPr>
                <w:rStyle w:val="Hyperlink"/>
                <w:noProof/>
              </w:rPr>
              <w:t>Project Description</w:t>
            </w:r>
            <w:r w:rsidR="0074048B">
              <w:rPr>
                <w:noProof/>
                <w:webHidden/>
              </w:rPr>
              <w:tab/>
            </w:r>
            <w:r w:rsidR="0074048B">
              <w:rPr>
                <w:noProof/>
                <w:webHidden/>
              </w:rPr>
              <w:fldChar w:fldCharType="begin"/>
            </w:r>
            <w:r w:rsidR="0074048B">
              <w:rPr>
                <w:noProof/>
                <w:webHidden/>
              </w:rPr>
              <w:instrText xml:space="preserve"> PAGEREF _Toc76968892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4ECCBD57" w14:textId="1B836EBC" w:rsidR="0074048B" w:rsidRDefault="007D4FDC">
          <w:pPr>
            <w:pStyle w:val="TOC2"/>
            <w:tabs>
              <w:tab w:val="left" w:pos="720"/>
              <w:tab w:val="right" w:leader="dot" w:pos="10358"/>
            </w:tabs>
            <w:rPr>
              <w:rFonts w:asciiTheme="minorHAnsi" w:hAnsiTheme="minorHAnsi" w:cstheme="minorBidi"/>
              <w:noProof/>
              <w:sz w:val="24"/>
              <w:szCs w:val="24"/>
              <w:lang w:val="en-DE" w:eastAsia="en-GB"/>
            </w:rPr>
          </w:pPr>
          <w:hyperlink w:anchor="_Toc76968893" w:history="1">
            <w:r w:rsidR="0074048B" w:rsidRPr="00E91971">
              <w:rPr>
                <w:rStyle w:val="Hyperlink"/>
                <w:noProof/>
              </w:rPr>
              <w:t>1.</w:t>
            </w:r>
            <w:r w:rsidR="0074048B">
              <w:rPr>
                <w:rFonts w:asciiTheme="minorHAnsi" w:hAnsiTheme="minorHAnsi" w:cstheme="minorBidi"/>
                <w:noProof/>
                <w:sz w:val="24"/>
                <w:szCs w:val="24"/>
                <w:lang w:val="en-DE" w:eastAsia="en-GB"/>
              </w:rPr>
              <w:tab/>
            </w:r>
            <w:r w:rsidR="0074048B" w:rsidRPr="00E91971">
              <w:rPr>
                <w:rStyle w:val="Hyperlink"/>
                <w:noProof/>
              </w:rPr>
              <w:t>Run the provided fnn sample.py python program with different NSL-KDD datasets as the input, and compare their detection accuracy</w:t>
            </w:r>
            <w:r w:rsidR="0074048B">
              <w:rPr>
                <w:noProof/>
                <w:webHidden/>
              </w:rPr>
              <w:tab/>
            </w:r>
            <w:r w:rsidR="0074048B">
              <w:rPr>
                <w:noProof/>
                <w:webHidden/>
              </w:rPr>
              <w:fldChar w:fldCharType="begin"/>
            </w:r>
            <w:r w:rsidR="0074048B">
              <w:rPr>
                <w:noProof/>
                <w:webHidden/>
              </w:rPr>
              <w:instrText xml:space="preserve"> PAGEREF _Toc76968893 \h </w:instrText>
            </w:r>
            <w:r w:rsidR="0074048B">
              <w:rPr>
                <w:noProof/>
                <w:webHidden/>
              </w:rPr>
            </w:r>
            <w:r w:rsidR="0074048B">
              <w:rPr>
                <w:noProof/>
                <w:webHidden/>
              </w:rPr>
              <w:fldChar w:fldCharType="separate"/>
            </w:r>
            <w:r w:rsidR="0074048B">
              <w:rPr>
                <w:noProof/>
                <w:webHidden/>
              </w:rPr>
              <w:t>2</w:t>
            </w:r>
            <w:r w:rsidR="0074048B">
              <w:rPr>
                <w:noProof/>
                <w:webHidden/>
              </w:rPr>
              <w:fldChar w:fldCharType="end"/>
            </w:r>
          </w:hyperlink>
        </w:p>
        <w:p w14:paraId="1F889EF4" w14:textId="2F1A7FD7" w:rsidR="0074048B" w:rsidRDefault="007D4FDC">
          <w:pPr>
            <w:pStyle w:val="TOC3"/>
            <w:tabs>
              <w:tab w:val="left" w:pos="960"/>
              <w:tab w:val="right" w:leader="dot" w:pos="10358"/>
            </w:tabs>
            <w:rPr>
              <w:rFonts w:asciiTheme="minorHAnsi" w:hAnsiTheme="minorHAnsi" w:cstheme="minorBidi"/>
              <w:noProof/>
              <w:sz w:val="24"/>
              <w:szCs w:val="24"/>
              <w:lang w:val="en-DE" w:eastAsia="en-GB"/>
            </w:rPr>
          </w:pPr>
          <w:hyperlink w:anchor="_Toc76968894" w:history="1">
            <w:r w:rsidR="0074048B" w:rsidRPr="00E91971">
              <w:rPr>
                <w:rStyle w:val="Hyperlink"/>
                <w:noProof/>
              </w:rPr>
              <w:t>a.</w:t>
            </w:r>
            <w:r w:rsidR="0074048B">
              <w:rPr>
                <w:rFonts w:asciiTheme="minorHAnsi" w:hAnsiTheme="minorHAnsi" w:cstheme="minorBidi"/>
                <w:noProof/>
                <w:sz w:val="24"/>
                <w:szCs w:val="24"/>
                <w:lang w:val="en-DE" w:eastAsia="en-GB"/>
              </w:rPr>
              <w:tab/>
            </w:r>
            <w:r w:rsidR="0074048B" w:rsidRPr="00E91971">
              <w:rPr>
                <w:rStyle w:val="Hyperlink"/>
                <w:noProof/>
              </w:rPr>
              <w:t>Comparing the datasets:</w:t>
            </w:r>
            <w:r w:rsidR="0074048B">
              <w:rPr>
                <w:noProof/>
                <w:webHidden/>
              </w:rPr>
              <w:tab/>
            </w:r>
            <w:r w:rsidR="0074048B">
              <w:rPr>
                <w:noProof/>
                <w:webHidden/>
              </w:rPr>
              <w:fldChar w:fldCharType="begin"/>
            </w:r>
            <w:r w:rsidR="0074048B">
              <w:rPr>
                <w:noProof/>
                <w:webHidden/>
              </w:rPr>
              <w:instrText xml:space="preserve"> PAGEREF _Toc76968894 \h </w:instrText>
            </w:r>
            <w:r w:rsidR="0074048B">
              <w:rPr>
                <w:noProof/>
                <w:webHidden/>
              </w:rPr>
            </w:r>
            <w:r w:rsidR="0074048B">
              <w:rPr>
                <w:noProof/>
                <w:webHidden/>
              </w:rPr>
              <w:fldChar w:fldCharType="separate"/>
            </w:r>
            <w:r w:rsidR="0074048B">
              <w:rPr>
                <w:noProof/>
                <w:webHidden/>
              </w:rPr>
              <w:t>5</w:t>
            </w:r>
            <w:r w:rsidR="0074048B">
              <w:rPr>
                <w:noProof/>
                <w:webHidden/>
              </w:rPr>
              <w:fldChar w:fldCharType="end"/>
            </w:r>
          </w:hyperlink>
        </w:p>
        <w:p w14:paraId="5746C324" w14:textId="3E79AA00" w:rsidR="0074048B" w:rsidRDefault="007D4FDC">
          <w:pPr>
            <w:pStyle w:val="TOC2"/>
            <w:tabs>
              <w:tab w:val="left" w:pos="720"/>
              <w:tab w:val="right" w:leader="dot" w:pos="10358"/>
            </w:tabs>
            <w:rPr>
              <w:rFonts w:asciiTheme="minorHAnsi" w:hAnsiTheme="minorHAnsi" w:cstheme="minorBidi"/>
              <w:noProof/>
              <w:sz w:val="24"/>
              <w:szCs w:val="24"/>
              <w:lang w:val="en-DE" w:eastAsia="en-GB"/>
            </w:rPr>
          </w:pPr>
          <w:hyperlink w:anchor="_Toc76968895" w:history="1">
            <w:r w:rsidR="0074048B" w:rsidRPr="00E91971">
              <w:rPr>
                <w:rStyle w:val="Hyperlink"/>
                <w:noProof/>
              </w:rPr>
              <w:t>2.</w:t>
            </w:r>
            <w:r w:rsidR="0074048B">
              <w:rPr>
                <w:rFonts w:asciiTheme="minorHAnsi" w:hAnsiTheme="minorHAnsi" w:cstheme="minorBidi"/>
                <w:noProof/>
                <w:sz w:val="24"/>
                <w:szCs w:val="24"/>
                <w:lang w:val="en-DE" w:eastAsia="en-GB"/>
              </w:rPr>
              <w:tab/>
            </w:r>
            <w:r w:rsidR="0074048B" w:rsidRPr="00E91971">
              <w:rPr>
                <w:rStyle w:val="Hyperlink"/>
                <w:noProof/>
              </w:rPr>
              <w:t>Run the provided fnn sample.py python program with different one NSL-KDD dataset: KD- DTrain+.txt as the input and compare their detection accuracy with a different neural network setup. Explain your observations.</w:t>
            </w:r>
            <w:r w:rsidR="0074048B">
              <w:rPr>
                <w:noProof/>
                <w:webHidden/>
              </w:rPr>
              <w:tab/>
            </w:r>
            <w:r w:rsidR="0074048B">
              <w:rPr>
                <w:noProof/>
                <w:webHidden/>
              </w:rPr>
              <w:fldChar w:fldCharType="begin"/>
            </w:r>
            <w:r w:rsidR="0074048B">
              <w:rPr>
                <w:noProof/>
                <w:webHidden/>
              </w:rPr>
              <w:instrText xml:space="preserve"> PAGEREF _Toc76968895 \h </w:instrText>
            </w:r>
            <w:r w:rsidR="0074048B">
              <w:rPr>
                <w:noProof/>
                <w:webHidden/>
              </w:rPr>
            </w:r>
            <w:r w:rsidR="0074048B">
              <w:rPr>
                <w:noProof/>
                <w:webHidden/>
              </w:rPr>
              <w:fldChar w:fldCharType="separate"/>
            </w:r>
            <w:r w:rsidR="0074048B">
              <w:rPr>
                <w:noProof/>
                <w:webHidden/>
              </w:rPr>
              <w:t>6</w:t>
            </w:r>
            <w:r w:rsidR="0074048B">
              <w:rPr>
                <w:noProof/>
                <w:webHidden/>
              </w:rPr>
              <w:fldChar w:fldCharType="end"/>
            </w:r>
          </w:hyperlink>
        </w:p>
        <w:p w14:paraId="50B92760" w14:textId="0D33E0DB" w:rsidR="0074048B" w:rsidRDefault="007D4FDC">
          <w:pPr>
            <w:pStyle w:val="TOC2"/>
            <w:tabs>
              <w:tab w:val="left" w:pos="720"/>
              <w:tab w:val="right" w:leader="dot" w:pos="10358"/>
            </w:tabs>
            <w:rPr>
              <w:rFonts w:asciiTheme="minorHAnsi" w:hAnsiTheme="minorHAnsi" w:cstheme="minorBidi"/>
              <w:noProof/>
              <w:sz w:val="24"/>
              <w:szCs w:val="24"/>
              <w:lang w:val="en-DE" w:eastAsia="en-GB"/>
            </w:rPr>
          </w:pPr>
          <w:hyperlink w:anchor="_Toc76968896" w:history="1">
            <w:r w:rsidR="0074048B" w:rsidRPr="00E91971">
              <w:rPr>
                <w:rStyle w:val="Hyperlink"/>
                <w:noProof/>
              </w:rPr>
              <w:t>3.</w:t>
            </w:r>
            <w:r w:rsidR="0074048B">
              <w:rPr>
                <w:rFonts w:asciiTheme="minorHAnsi" w:hAnsiTheme="minorHAnsi" w:cstheme="minorBidi"/>
                <w:noProof/>
                <w:sz w:val="24"/>
                <w:szCs w:val="24"/>
                <w:lang w:val="en-DE" w:eastAsia="en-GB"/>
              </w:rPr>
              <w:tab/>
            </w:r>
            <w:r w:rsidR="0074048B" w:rsidRPr="00E91971">
              <w:rPr>
                <w:rStyle w:val="Hyperlink"/>
                <w:noProof/>
              </w:rPr>
              <w:t>Task 2: Create Data Modules for Anomaly Detection</w:t>
            </w:r>
            <w:r w:rsidR="0074048B">
              <w:rPr>
                <w:noProof/>
                <w:webHidden/>
              </w:rPr>
              <w:tab/>
            </w:r>
            <w:r w:rsidR="0074048B">
              <w:rPr>
                <w:noProof/>
                <w:webHidden/>
              </w:rPr>
              <w:fldChar w:fldCharType="begin"/>
            </w:r>
            <w:r w:rsidR="0074048B">
              <w:rPr>
                <w:noProof/>
                <w:webHidden/>
              </w:rPr>
              <w:instrText xml:space="preserve"> PAGEREF _Toc76968896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6A286BE8" w14:textId="5813EB47" w:rsidR="0074048B" w:rsidRDefault="007D4FDC">
          <w:pPr>
            <w:pStyle w:val="TOC2"/>
            <w:tabs>
              <w:tab w:val="left" w:pos="720"/>
              <w:tab w:val="right" w:leader="dot" w:pos="10358"/>
            </w:tabs>
            <w:rPr>
              <w:rFonts w:asciiTheme="minorHAnsi" w:hAnsiTheme="minorHAnsi" w:cstheme="minorBidi"/>
              <w:noProof/>
              <w:sz w:val="24"/>
              <w:szCs w:val="24"/>
              <w:lang w:val="en-DE" w:eastAsia="en-GB"/>
            </w:rPr>
          </w:pPr>
          <w:hyperlink w:anchor="_Toc76968897" w:history="1">
            <w:r w:rsidR="0074048B" w:rsidRPr="00E91971">
              <w:rPr>
                <w:rStyle w:val="Hyperlink"/>
                <w:noProof/>
              </w:rPr>
              <w:t>4.</w:t>
            </w:r>
            <w:r w:rsidR="0074048B">
              <w:rPr>
                <w:rFonts w:asciiTheme="minorHAnsi" w:hAnsiTheme="minorHAnsi" w:cstheme="minorBidi"/>
                <w:noProof/>
                <w:sz w:val="24"/>
                <w:szCs w:val="24"/>
                <w:lang w:val="en-DE" w:eastAsia="en-GB"/>
              </w:rPr>
              <w:tab/>
            </w:r>
            <w:r w:rsidR="0074048B" w:rsidRPr="00E91971">
              <w:rPr>
                <w:rStyle w:val="Hyperlink"/>
                <w:noProof/>
              </w:rPr>
              <w:t>Lab Assessment</w:t>
            </w:r>
            <w:r w:rsidR="0074048B">
              <w:rPr>
                <w:noProof/>
                <w:webHidden/>
              </w:rPr>
              <w:tab/>
            </w:r>
            <w:r w:rsidR="0074048B">
              <w:rPr>
                <w:noProof/>
                <w:webHidden/>
              </w:rPr>
              <w:fldChar w:fldCharType="begin"/>
            </w:r>
            <w:r w:rsidR="0074048B">
              <w:rPr>
                <w:noProof/>
                <w:webHidden/>
              </w:rPr>
              <w:instrText xml:space="preserve"> PAGEREF _Toc76968897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2BC0A1E9" w14:textId="40D41BD3" w:rsidR="0074048B" w:rsidRDefault="007D4FDC">
          <w:pPr>
            <w:pStyle w:val="TOC3"/>
            <w:tabs>
              <w:tab w:val="left" w:pos="960"/>
              <w:tab w:val="right" w:leader="dot" w:pos="10358"/>
            </w:tabs>
            <w:rPr>
              <w:rFonts w:asciiTheme="minorHAnsi" w:hAnsiTheme="minorHAnsi" w:cstheme="minorBidi"/>
              <w:noProof/>
              <w:sz w:val="24"/>
              <w:szCs w:val="24"/>
              <w:lang w:val="en-DE" w:eastAsia="en-GB"/>
            </w:rPr>
          </w:pPr>
          <w:hyperlink w:anchor="_Toc76968898" w:history="1">
            <w:r w:rsidR="0074048B" w:rsidRPr="00E91971">
              <w:rPr>
                <w:rStyle w:val="Hyperlink"/>
                <w:noProof/>
              </w:rPr>
              <w:t>a.</w:t>
            </w:r>
            <w:r w:rsidR="0074048B">
              <w:rPr>
                <w:rFonts w:asciiTheme="minorHAnsi" w:hAnsiTheme="minorHAnsi" w:cstheme="minorBidi"/>
                <w:noProof/>
                <w:sz w:val="24"/>
                <w:szCs w:val="24"/>
                <w:lang w:val="en-DE" w:eastAsia="en-GB"/>
              </w:rPr>
              <w:tab/>
            </w:r>
            <w:r w:rsidR="0074048B" w:rsidRPr="00E91971">
              <w:rPr>
                <w:rStyle w:val="Hyperlink"/>
                <w:noProof/>
              </w:rPr>
              <w:t>Using the lab screenshot feature to document ML running results only. Provide sufficient but concise explanations on the generated results for each given training/testing scenarios.</w:t>
            </w:r>
            <w:r w:rsidR="0074048B">
              <w:rPr>
                <w:noProof/>
                <w:webHidden/>
              </w:rPr>
              <w:tab/>
            </w:r>
            <w:r w:rsidR="0074048B">
              <w:rPr>
                <w:noProof/>
                <w:webHidden/>
              </w:rPr>
              <w:fldChar w:fldCharType="begin"/>
            </w:r>
            <w:r w:rsidR="0074048B">
              <w:rPr>
                <w:noProof/>
                <w:webHidden/>
              </w:rPr>
              <w:instrText xml:space="preserve"> PAGEREF _Toc76968898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18104070" w14:textId="545AF532" w:rsidR="0074048B" w:rsidRDefault="007D4FDC">
          <w:pPr>
            <w:pStyle w:val="TOC3"/>
            <w:tabs>
              <w:tab w:val="left" w:pos="960"/>
              <w:tab w:val="right" w:leader="dot" w:pos="10358"/>
            </w:tabs>
            <w:rPr>
              <w:rFonts w:asciiTheme="minorHAnsi" w:hAnsiTheme="minorHAnsi" w:cstheme="minorBidi"/>
              <w:noProof/>
              <w:sz w:val="24"/>
              <w:szCs w:val="24"/>
              <w:lang w:val="en-DE" w:eastAsia="en-GB"/>
            </w:rPr>
          </w:pPr>
          <w:hyperlink w:anchor="_Toc76968899" w:history="1">
            <w:r w:rsidR="0074048B" w:rsidRPr="00E91971">
              <w:rPr>
                <w:rStyle w:val="Hyperlink"/>
                <w:noProof/>
              </w:rPr>
              <w:t>b.</w:t>
            </w:r>
            <w:r w:rsidR="0074048B">
              <w:rPr>
                <w:rFonts w:asciiTheme="minorHAnsi" w:hAnsiTheme="minorHAnsi" w:cstheme="minorBidi"/>
                <w:noProof/>
                <w:sz w:val="24"/>
                <w:szCs w:val="24"/>
                <w:lang w:val="en-DE" w:eastAsia="en-GB"/>
              </w:rPr>
              <w:tab/>
            </w:r>
            <w:r w:rsidR="0074048B" w:rsidRPr="00E91971">
              <w:rPr>
                <w:rStyle w:val="Hyperlink"/>
                <w:noProof/>
              </w:rPr>
              <w:t>Submit the updated fnn simple.py and provide sufficient comments to illustrate your updated codes.</w:t>
            </w:r>
            <w:r w:rsidR="0074048B">
              <w:rPr>
                <w:noProof/>
                <w:webHidden/>
              </w:rPr>
              <w:tab/>
            </w:r>
            <w:r w:rsidR="0074048B">
              <w:rPr>
                <w:noProof/>
                <w:webHidden/>
              </w:rPr>
              <w:fldChar w:fldCharType="begin"/>
            </w:r>
            <w:r w:rsidR="0074048B">
              <w:rPr>
                <w:noProof/>
                <w:webHidden/>
              </w:rPr>
              <w:instrText xml:space="preserve"> PAGEREF _Toc76968899 \h </w:instrText>
            </w:r>
            <w:r w:rsidR="0074048B">
              <w:rPr>
                <w:noProof/>
                <w:webHidden/>
              </w:rPr>
            </w:r>
            <w:r w:rsidR="0074048B">
              <w:rPr>
                <w:noProof/>
                <w:webHidden/>
              </w:rPr>
              <w:fldChar w:fldCharType="separate"/>
            </w:r>
            <w:r w:rsidR="0074048B">
              <w:rPr>
                <w:noProof/>
                <w:webHidden/>
              </w:rPr>
              <w:t>11</w:t>
            </w:r>
            <w:r w:rsidR="0074048B">
              <w:rPr>
                <w:noProof/>
                <w:webHidden/>
              </w:rPr>
              <w:fldChar w:fldCharType="end"/>
            </w:r>
          </w:hyperlink>
        </w:p>
        <w:p w14:paraId="4284C588" w14:textId="1DD1A54E" w:rsidR="0074048B" w:rsidRDefault="007D4FDC">
          <w:pPr>
            <w:pStyle w:val="TOC2"/>
            <w:tabs>
              <w:tab w:val="left" w:pos="720"/>
              <w:tab w:val="right" w:leader="dot" w:pos="10358"/>
            </w:tabs>
            <w:rPr>
              <w:rFonts w:asciiTheme="minorHAnsi" w:hAnsiTheme="minorHAnsi" w:cstheme="minorBidi"/>
              <w:noProof/>
              <w:sz w:val="24"/>
              <w:szCs w:val="24"/>
              <w:lang w:val="en-DE" w:eastAsia="en-GB"/>
            </w:rPr>
          </w:pPr>
          <w:hyperlink w:anchor="_Toc76968900" w:history="1">
            <w:r w:rsidR="0074048B" w:rsidRPr="00E91971">
              <w:rPr>
                <w:rStyle w:val="Hyperlink"/>
                <w:noProof/>
              </w:rPr>
              <w:t>5.</w:t>
            </w:r>
            <w:r w:rsidR="0074048B">
              <w:rPr>
                <w:rFonts w:asciiTheme="minorHAnsi" w:hAnsiTheme="minorHAnsi" w:cstheme="minorBidi"/>
                <w:noProof/>
                <w:sz w:val="24"/>
                <w:szCs w:val="24"/>
                <w:lang w:val="en-DE" w:eastAsia="en-GB"/>
              </w:rPr>
              <w:tab/>
            </w:r>
            <w:r w:rsidR="0074048B" w:rsidRPr="00E91971">
              <w:rPr>
                <w:rStyle w:val="Hyperlink"/>
                <w:noProof/>
              </w:rPr>
              <w:t>Task 3: Anomaly detection analysis</w:t>
            </w:r>
            <w:r w:rsidR="0074048B">
              <w:rPr>
                <w:noProof/>
                <w:webHidden/>
              </w:rPr>
              <w:tab/>
            </w:r>
            <w:r w:rsidR="0074048B">
              <w:rPr>
                <w:noProof/>
                <w:webHidden/>
              </w:rPr>
              <w:fldChar w:fldCharType="begin"/>
            </w:r>
            <w:r w:rsidR="0074048B">
              <w:rPr>
                <w:noProof/>
                <w:webHidden/>
              </w:rPr>
              <w:instrText xml:space="preserve"> PAGEREF _Toc76968900 \h </w:instrText>
            </w:r>
            <w:r w:rsidR="0074048B">
              <w:rPr>
                <w:noProof/>
                <w:webHidden/>
              </w:rPr>
            </w:r>
            <w:r w:rsidR="0074048B">
              <w:rPr>
                <w:noProof/>
                <w:webHidden/>
              </w:rPr>
              <w:fldChar w:fldCharType="separate"/>
            </w:r>
            <w:r w:rsidR="0074048B">
              <w:rPr>
                <w:noProof/>
                <w:webHidden/>
              </w:rPr>
              <w:t>12</w:t>
            </w:r>
            <w:r w:rsidR="0074048B">
              <w:rPr>
                <w:noProof/>
                <w:webHidden/>
              </w:rPr>
              <w:fldChar w:fldCharType="end"/>
            </w:r>
          </w:hyperlink>
        </w:p>
        <w:p w14:paraId="7A9AB8C3" w14:textId="3F5DF437" w:rsidR="0074048B" w:rsidRDefault="007D4FDC">
          <w:pPr>
            <w:pStyle w:val="TOC1"/>
            <w:tabs>
              <w:tab w:val="left" w:pos="960"/>
              <w:tab w:val="right" w:leader="dot" w:pos="10358"/>
            </w:tabs>
            <w:rPr>
              <w:rFonts w:asciiTheme="minorHAnsi" w:hAnsiTheme="minorHAnsi" w:cstheme="minorBidi"/>
              <w:noProof/>
              <w:sz w:val="24"/>
              <w:szCs w:val="24"/>
              <w:lang w:val="en-DE" w:eastAsia="en-GB"/>
            </w:rPr>
          </w:pPr>
          <w:hyperlink w:anchor="_Toc76968901" w:history="1">
            <w:r w:rsidR="0074048B" w:rsidRPr="00E91971">
              <w:rPr>
                <w:rStyle w:val="Hyperlink"/>
                <w:noProof/>
              </w:rPr>
              <w:t>IV.</w:t>
            </w:r>
            <w:r w:rsidR="0074048B">
              <w:rPr>
                <w:rFonts w:asciiTheme="minorHAnsi" w:hAnsiTheme="minorHAnsi" w:cstheme="minorBidi"/>
                <w:noProof/>
                <w:sz w:val="24"/>
                <w:szCs w:val="24"/>
                <w:lang w:val="en-DE" w:eastAsia="en-GB"/>
              </w:rPr>
              <w:tab/>
            </w:r>
            <w:r w:rsidR="0074048B" w:rsidRPr="00E91971">
              <w:rPr>
                <w:rStyle w:val="Hyperlink"/>
                <w:noProof/>
              </w:rPr>
              <w:t>Appendix A: Files for the Lab</w:t>
            </w:r>
            <w:r w:rsidR="0074048B">
              <w:rPr>
                <w:noProof/>
                <w:webHidden/>
              </w:rPr>
              <w:tab/>
            </w:r>
            <w:r w:rsidR="0074048B">
              <w:rPr>
                <w:noProof/>
                <w:webHidden/>
              </w:rPr>
              <w:fldChar w:fldCharType="begin"/>
            </w:r>
            <w:r w:rsidR="0074048B">
              <w:rPr>
                <w:noProof/>
                <w:webHidden/>
              </w:rPr>
              <w:instrText xml:space="preserve"> PAGEREF _Toc76968901 \h </w:instrText>
            </w:r>
            <w:r w:rsidR="0074048B">
              <w:rPr>
                <w:noProof/>
                <w:webHidden/>
              </w:rPr>
            </w:r>
            <w:r w:rsidR="0074048B">
              <w:rPr>
                <w:noProof/>
                <w:webHidden/>
              </w:rPr>
              <w:fldChar w:fldCharType="separate"/>
            </w:r>
            <w:r w:rsidR="0074048B">
              <w:rPr>
                <w:noProof/>
                <w:webHidden/>
              </w:rPr>
              <w:t>13</w:t>
            </w:r>
            <w:r w:rsidR="0074048B">
              <w:rPr>
                <w:noProof/>
                <w:webHidden/>
              </w:rPr>
              <w:fldChar w:fldCharType="end"/>
            </w:r>
          </w:hyperlink>
        </w:p>
        <w:p w14:paraId="1CAF0030" w14:textId="4E4AC4ED" w:rsidR="0074048B" w:rsidRDefault="007D4FDC">
          <w:pPr>
            <w:pStyle w:val="TOC1"/>
            <w:tabs>
              <w:tab w:val="left" w:pos="960"/>
              <w:tab w:val="right" w:leader="dot" w:pos="10358"/>
            </w:tabs>
            <w:rPr>
              <w:rFonts w:asciiTheme="minorHAnsi" w:hAnsiTheme="minorHAnsi" w:cstheme="minorBidi"/>
              <w:noProof/>
              <w:sz w:val="24"/>
              <w:szCs w:val="24"/>
              <w:lang w:val="en-DE" w:eastAsia="en-GB"/>
            </w:rPr>
          </w:pPr>
          <w:hyperlink w:anchor="_Toc76968902" w:history="1">
            <w:r w:rsidR="0074048B" w:rsidRPr="00E91971">
              <w:rPr>
                <w:rStyle w:val="Hyperlink"/>
                <w:noProof/>
              </w:rPr>
              <w:t>V.</w:t>
            </w:r>
            <w:r w:rsidR="0074048B">
              <w:rPr>
                <w:rFonts w:asciiTheme="minorHAnsi" w:hAnsiTheme="minorHAnsi" w:cstheme="minorBidi"/>
                <w:noProof/>
                <w:sz w:val="24"/>
                <w:szCs w:val="24"/>
                <w:lang w:val="en-DE" w:eastAsia="en-GB"/>
              </w:rPr>
              <w:tab/>
            </w:r>
            <w:r w:rsidR="0074048B" w:rsidRPr="00E91971">
              <w:rPr>
                <w:rStyle w:val="Hyperlink"/>
                <w:noProof/>
              </w:rPr>
              <w:t>References</w:t>
            </w:r>
            <w:r w:rsidR="0074048B">
              <w:rPr>
                <w:noProof/>
                <w:webHidden/>
              </w:rPr>
              <w:tab/>
            </w:r>
            <w:r w:rsidR="0074048B">
              <w:rPr>
                <w:noProof/>
                <w:webHidden/>
              </w:rPr>
              <w:fldChar w:fldCharType="begin"/>
            </w:r>
            <w:r w:rsidR="0074048B">
              <w:rPr>
                <w:noProof/>
                <w:webHidden/>
              </w:rPr>
              <w:instrText xml:space="preserve"> PAGEREF _Toc76968902 \h </w:instrText>
            </w:r>
            <w:r w:rsidR="0074048B">
              <w:rPr>
                <w:noProof/>
                <w:webHidden/>
              </w:rPr>
            </w:r>
            <w:r w:rsidR="0074048B">
              <w:rPr>
                <w:noProof/>
                <w:webHidden/>
              </w:rPr>
              <w:fldChar w:fldCharType="separate"/>
            </w:r>
            <w:r w:rsidR="0074048B">
              <w:rPr>
                <w:noProof/>
                <w:webHidden/>
              </w:rPr>
              <w:t>13</w:t>
            </w:r>
            <w:r w:rsidR="0074048B">
              <w:rPr>
                <w:noProof/>
                <w:webHidden/>
              </w:rPr>
              <w:fldChar w:fldCharType="end"/>
            </w:r>
          </w:hyperlink>
        </w:p>
        <w:p w14:paraId="49DD0E53" w14:textId="00A6E1EC" w:rsidR="004E2927" w:rsidRDefault="004E2927" w:rsidP="00C17B17">
          <w:r>
            <w:rPr>
              <w:noProof/>
            </w:rPr>
            <w:fldChar w:fldCharType="end"/>
          </w:r>
        </w:p>
      </w:sdtContent>
    </w:sdt>
    <w:p w14:paraId="44E4D890" w14:textId="77777777" w:rsidR="009E0F39" w:rsidRPr="009E0F39" w:rsidRDefault="009E0F39" w:rsidP="00755E81">
      <w:pPr>
        <w:pStyle w:val="References"/>
        <w:numPr>
          <w:ilvl w:val="0"/>
          <w:numId w:val="0"/>
        </w:numPr>
      </w:pPr>
    </w:p>
    <w:sectPr w:rsidR="009E0F39" w:rsidRPr="009E0F39" w:rsidSect="0099221A">
      <w:headerReference w:type="default" r:id="rId52"/>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64A85" w14:textId="77777777" w:rsidR="007D4FDC" w:rsidRDefault="007D4FDC" w:rsidP="00C17B17">
      <w:r>
        <w:separator/>
      </w:r>
    </w:p>
    <w:p w14:paraId="5C85A3DC" w14:textId="77777777" w:rsidR="007D4FDC" w:rsidRDefault="007D4FDC" w:rsidP="00C17B17"/>
    <w:p w14:paraId="0DEC1D12" w14:textId="77777777" w:rsidR="007D4FDC" w:rsidRDefault="007D4FDC" w:rsidP="00C17B17"/>
  </w:endnote>
  <w:endnote w:type="continuationSeparator" w:id="0">
    <w:p w14:paraId="1BA67D5A" w14:textId="77777777" w:rsidR="007D4FDC" w:rsidRDefault="007D4FDC" w:rsidP="00C17B17">
      <w:r>
        <w:continuationSeparator/>
      </w:r>
    </w:p>
    <w:p w14:paraId="5D23A65B" w14:textId="77777777" w:rsidR="007D4FDC" w:rsidRDefault="007D4FDC" w:rsidP="00C17B17"/>
    <w:p w14:paraId="3BB1E7E5" w14:textId="77777777" w:rsidR="007D4FDC" w:rsidRDefault="007D4FDC" w:rsidP="00C17B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MMono10-Regular">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9A174" w14:textId="77777777" w:rsidR="007D4FDC" w:rsidRDefault="007D4FDC" w:rsidP="00C17B17"/>
    <w:p w14:paraId="20D38967" w14:textId="77777777" w:rsidR="007D4FDC" w:rsidRDefault="007D4FDC" w:rsidP="00C17B17"/>
    <w:p w14:paraId="6E4AF8FA" w14:textId="77777777" w:rsidR="007D4FDC" w:rsidRDefault="007D4FDC" w:rsidP="00C17B17"/>
  </w:footnote>
  <w:footnote w:type="continuationSeparator" w:id="0">
    <w:p w14:paraId="71233BEE" w14:textId="77777777" w:rsidR="007D4FDC" w:rsidRDefault="007D4FDC" w:rsidP="00C17B17">
      <w:r>
        <w:continuationSeparator/>
      </w:r>
    </w:p>
    <w:p w14:paraId="6FBF0774" w14:textId="77777777" w:rsidR="007D4FDC" w:rsidRDefault="007D4FDC" w:rsidP="00C17B17"/>
    <w:p w14:paraId="0E8DDFDC" w14:textId="77777777" w:rsidR="007D4FDC" w:rsidRDefault="007D4FDC" w:rsidP="00C17B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3610F" w14:textId="77777777" w:rsidR="001639D1" w:rsidRDefault="001639D1" w:rsidP="00C17B17">
    <w:r>
      <w:fldChar w:fldCharType="begin"/>
    </w:r>
    <w:r>
      <w:instrText xml:space="preserve">PAGE  </w:instrText>
    </w:r>
    <w:r>
      <w:fldChar w:fldCharType="separate"/>
    </w:r>
    <w:r>
      <w:rPr>
        <w:noProof/>
      </w:rPr>
      <w:t>1</w:t>
    </w:r>
    <w:r>
      <w:fldChar w:fldCharType="end"/>
    </w:r>
  </w:p>
  <w:p w14:paraId="0D4F64FA" w14:textId="269E0FC7" w:rsidR="001639D1" w:rsidRDefault="001639D1" w:rsidP="00C17B17"/>
  <w:p w14:paraId="2D65C4DA" w14:textId="77777777" w:rsidR="001639D1" w:rsidRDefault="001639D1" w:rsidP="00C17B17"/>
  <w:p w14:paraId="195C8274" w14:textId="77777777" w:rsidR="001639D1" w:rsidRDefault="001639D1" w:rsidP="00C17B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37169D0E"/>
    <w:lvl w:ilvl="0">
      <w:start w:val="1"/>
      <w:numFmt w:val="upperRoman"/>
      <w:pStyle w:val="Heading1"/>
      <w:lvlText w:val="%1."/>
      <w:legacy w:legacy="1" w:legacySpace="144" w:legacyIndent="144"/>
      <w:lvlJc w:val="left"/>
    </w:lvl>
    <w:lvl w:ilvl="1">
      <w:start w:val="1"/>
      <w:numFmt w:val="decimal"/>
      <w:pStyle w:val="Heading2"/>
      <w:lvlText w:val="%2."/>
      <w:lvlJc w:val="left"/>
      <w:rPr>
        <w:b w:val="0"/>
      </w:rPr>
    </w:lvl>
    <w:lvl w:ilvl="2">
      <w:start w:val="1"/>
      <w:numFmt w:val="lowerLetter"/>
      <w:pStyle w:val="Heading3"/>
      <w:lvlText w:val="%3."/>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 w15:restartNumberingAfterBreak="0">
    <w:nsid w:val="3DC97602"/>
    <w:multiLevelType w:val="hybridMultilevel"/>
    <w:tmpl w:val="0A304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E3617A5"/>
    <w:multiLevelType w:val="hybridMultilevel"/>
    <w:tmpl w:val="AB124EC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4" w15:restartNumberingAfterBreak="0">
    <w:nsid w:val="608514AD"/>
    <w:multiLevelType w:val="hybridMultilevel"/>
    <w:tmpl w:val="14CAD920"/>
    <w:lvl w:ilvl="0" w:tplc="A07AE3A2">
      <w:start w:val="1"/>
      <w:numFmt w:val="bullet"/>
      <w:lvlText w:val="-"/>
      <w:lvlJc w:val="left"/>
      <w:pPr>
        <w:ind w:left="720" w:hanging="360"/>
      </w:pPr>
      <w:rPr>
        <w:rFonts w:ascii="Times New Roman" w:eastAsiaTheme="minorEastAsia" w:hAnsi="Times New Roman" w:cs="Times New Roman" w:hint="default"/>
      </w:rPr>
    </w:lvl>
    <w:lvl w:ilvl="1" w:tplc="22185E9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4F3299"/>
    <w:multiLevelType w:val="hybridMultilevel"/>
    <w:tmpl w:val="B8589540"/>
    <w:lvl w:ilvl="0" w:tplc="0809000F">
      <w:start w:val="1"/>
      <w:numFmt w:val="decimal"/>
      <w:lvlText w:val="%1."/>
      <w:lvlJc w:val="left"/>
      <w:pPr>
        <w:ind w:left="1124" w:hanging="360"/>
      </w:pPr>
    </w:lvl>
    <w:lvl w:ilvl="1" w:tplc="08090019" w:tentative="1">
      <w:start w:val="1"/>
      <w:numFmt w:val="lowerLetter"/>
      <w:lvlText w:val="%2."/>
      <w:lvlJc w:val="left"/>
      <w:pPr>
        <w:ind w:left="1844" w:hanging="360"/>
      </w:pPr>
    </w:lvl>
    <w:lvl w:ilvl="2" w:tplc="0809001B" w:tentative="1">
      <w:start w:val="1"/>
      <w:numFmt w:val="lowerRoman"/>
      <w:lvlText w:val="%3."/>
      <w:lvlJc w:val="right"/>
      <w:pPr>
        <w:ind w:left="2564" w:hanging="180"/>
      </w:pPr>
    </w:lvl>
    <w:lvl w:ilvl="3" w:tplc="0809000F" w:tentative="1">
      <w:start w:val="1"/>
      <w:numFmt w:val="decimal"/>
      <w:lvlText w:val="%4."/>
      <w:lvlJc w:val="left"/>
      <w:pPr>
        <w:ind w:left="3284" w:hanging="360"/>
      </w:pPr>
    </w:lvl>
    <w:lvl w:ilvl="4" w:tplc="08090019" w:tentative="1">
      <w:start w:val="1"/>
      <w:numFmt w:val="lowerLetter"/>
      <w:lvlText w:val="%5."/>
      <w:lvlJc w:val="left"/>
      <w:pPr>
        <w:ind w:left="4004" w:hanging="360"/>
      </w:pPr>
    </w:lvl>
    <w:lvl w:ilvl="5" w:tplc="0809001B" w:tentative="1">
      <w:start w:val="1"/>
      <w:numFmt w:val="lowerRoman"/>
      <w:lvlText w:val="%6."/>
      <w:lvlJc w:val="right"/>
      <w:pPr>
        <w:ind w:left="4724" w:hanging="180"/>
      </w:pPr>
    </w:lvl>
    <w:lvl w:ilvl="6" w:tplc="0809000F" w:tentative="1">
      <w:start w:val="1"/>
      <w:numFmt w:val="decimal"/>
      <w:lvlText w:val="%7."/>
      <w:lvlJc w:val="left"/>
      <w:pPr>
        <w:ind w:left="5444" w:hanging="360"/>
      </w:pPr>
    </w:lvl>
    <w:lvl w:ilvl="7" w:tplc="08090019" w:tentative="1">
      <w:start w:val="1"/>
      <w:numFmt w:val="lowerLetter"/>
      <w:lvlText w:val="%8."/>
      <w:lvlJc w:val="left"/>
      <w:pPr>
        <w:ind w:left="6164" w:hanging="360"/>
      </w:pPr>
    </w:lvl>
    <w:lvl w:ilvl="8" w:tplc="0809001B" w:tentative="1">
      <w:start w:val="1"/>
      <w:numFmt w:val="lowerRoman"/>
      <w:lvlText w:val="%9."/>
      <w:lvlJc w:val="right"/>
      <w:pPr>
        <w:ind w:left="6884" w:hanging="180"/>
      </w:pPr>
    </w:lvl>
  </w:abstractNum>
  <w:num w:numId="1">
    <w:abstractNumId w:val="0"/>
  </w:num>
  <w:num w:numId="2">
    <w:abstractNumId w:val="1"/>
  </w:num>
  <w:num w:numId="3">
    <w:abstractNumId w:val="4"/>
  </w:num>
  <w:num w:numId="4">
    <w:abstractNumId w:val="5"/>
  </w:num>
  <w:num w:numId="5">
    <w:abstractNumId w:val="3"/>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7A28"/>
    <w:rsid w:val="000159DF"/>
    <w:rsid w:val="00020C34"/>
    <w:rsid w:val="000309D1"/>
    <w:rsid w:val="00037D8A"/>
    <w:rsid w:val="0004137C"/>
    <w:rsid w:val="00042E13"/>
    <w:rsid w:val="00051338"/>
    <w:rsid w:val="000539FD"/>
    <w:rsid w:val="000734A3"/>
    <w:rsid w:val="00080A9F"/>
    <w:rsid w:val="00081C30"/>
    <w:rsid w:val="000856B7"/>
    <w:rsid w:val="00095C07"/>
    <w:rsid w:val="000A0C2F"/>
    <w:rsid w:val="000A168B"/>
    <w:rsid w:val="000D1434"/>
    <w:rsid w:val="000D28CB"/>
    <w:rsid w:val="000D2BDE"/>
    <w:rsid w:val="000E46CD"/>
    <w:rsid w:val="000E6EC3"/>
    <w:rsid w:val="000F7064"/>
    <w:rsid w:val="000F755A"/>
    <w:rsid w:val="00103534"/>
    <w:rsid w:val="00104BB0"/>
    <w:rsid w:val="0010794E"/>
    <w:rsid w:val="00113F26"/>
    <w:rsid w:val="00114AA0"/>
    <w:rsid w:val="00114AA3"/>
    <w:rsid w:val="00117FEF"/>
    <w:rsid w:val="0013354F"/>
    <w:rsid w:val="00136288"/>
    <w:rsid w:val="00143F2E"/>
    <w:rsid w:val="00144E72"/>
    <w:rsid w:val="00150601"/>
    <w:rsid w:val="00151CED"/>
    <w:rsid w:val="001530AA"/>
    <w:rsid w:val="00156220"/>
    <w:rsid w:val="00162545"/>
    <w:rsid w:val="001639D1"/>
    <w:rsid w:val="00171667"/>
    <w:rsid w:val="001768FF"/>
    <w:rsid w:val="00184771"/>
    <w:rsid w:val="00190C57"/>
    <w:rsid w:val="001935C7"/>
    <w:rsid w:val="001938F0"/>
    <w:rsid w:val="001A60B1"/>
    <w:rsid w:val="001B2686"/>
    <w:rsid w:val="001B36B1"/>
    <w:rsid w:val="001C6C5B"/>
    <w:rsid w:val="001D2BAD"/>
    <w:rsid w:val="001D33AC"/>
    <w:rsid w:val="001E0D45"/>
    <w:rsid w:val="001E3CF8"/>
    <w:rsid w:val="001E7B7A"/>
    <w:rsid w:val="001F237C"/>
    <w:rsid w:val="001F42C3"/>
    <w:rsid w:val="001F4C5C"/>
    <w:rsid w:val="001F75A4"/>
    <w:rsid w:val="00200092"/>
    <w:rsid w:val="00204478"/>
    <w:rsid w:val="00214E2E"/>
    <w:rsid w:val="00216141"/>
    <w:rsid w:val="00217186"/>
    <w:rsid w:val="00224417"/>
    <w:rsid w:val="0023251E"/>
    <w:rsid w:val="00234D4F"/>
    <w:rsid w:val="00236F1C"/>
    <w:rsid w:val="002373D8"/>
    <w:rsid w:val="002378FD"/>
    <w:rsid w:val="00242A90"/>
    <w:rsid w:val="002434A1"/>
    <w:rsid w:val="00262949"/>
    <w:rsid w:val="0026294C"/>
    <w:rsid w:val="00263943"/>
    <w:rsid w:val="00265B46"/>
    <w:rsid w:val="00266752"/>
    <w:rsid w:val="00267B35"/>
    <w:rsid w:val="00273DDD"/>
    <w:rsid w:val="00274C9B"/>
    <w:rsid w:val="0027762A"/>
    <w:rsid w:val="00281B32"/>
    <w:rsid w:val="00290D7A"/>
    <w:rsid w:val="00297871"/>
    <w:rsid w:val="002A0E21"/>
    <w:rsid w:val="002A2CF2"/>
    <w:rsid w:val="002C70D6"/>
    <w:rsid w:val="002D28D9"/>
    <w:rsid w:val="002D3795"/>
    <w:rsid w:val="002D67B2"/>
    <w:rsid w:val="002E1F95"/>
    <w:rsid w:val="002E3DA0"/>
    <w:rsid w:val="002F1A23"/>
    <w:rsid w:val="002F4556"/>
    <w:rsid w:val="002F5842"/>
    <w:rsid w:val="002F5A03"/>
    <w:rsid w:val="002F7910"/>
    <w:rsid w:val="00301C39"/>
    <w:rsid w:val="00314F82"/>
    <w:rsid w:val="00316793"/>
    <w:rsid w:val="00323751"/>
    <w:rsid w:val="00325EC8"/>
    <w:rsid w:val="00336300"/>
    <w:rsid w:val="003427CE"/>
    <w:rsid w:val="00342A5E"/>
    <w:rsid w:val="00342BE1"/>
    <w:rsid w:val="00343BCE"/>
    <w:rsid w:val="003461E8"/>
    <w:rsid w:val="00346EF6"/>
    <w:rsid w:val="00354768"/>
    <w:rsid w:val="00360269"/>
    <w:rsid w:val="00364FBE"/>
    <w:rsid w:val="00364FF0"/>
    <w:rsid w:val="00370696"/>
    <w:rsid w:val="00371FE5"/>
    <w:rsid w:val="0037551B"/>
    <w:rsid w:val="00392DBA"/>
    <w:rsid w:val="00392FA9"/>
    <w:rsid w:val="00396763"/>
    <w:rsid w:val="003A205D"/>
    <w:rsid w:val="003A26AC"/>
    <w:rsid w:val="003A4916"/>
    <w:rsid w:val="003B22FC"/>
    <w:rsid w:val="003B62F5"/>
    <w:rsid w:val="003C3322"/>
    <w:rsid w:val="003C68C2"/>
    <w:rsid w:val="003D1CBE"/>
    <w:rsid w:val="003D1EBF"/>
    <w:rsid w:val="003D42A1"/>
    <w:rsid w:val="003D4CAE"/>
    <w:rsid w:val="003D6FDB"/>
    <w:rsid w:val="003F26BD"/>
    <w:rsid w:val="003F52AD"/>
    <w:rsid w:val="003F7897"/>
    <w:rsid w:val="004009F2"/>
    <w:rsid w:val="00406DC0"/>
    <w:rsid w:val="00407D31"/>
    <w:rsid w:val="00414102"/>
    <w:rsid w:val="004164DE"/>
    <w:rsid w:val="00423075"/>
    <w:rsid w:val="00427D6F"/>
    <w:rsid w:val="00430054"/>
    <w:rsid w:val="0043144F"/>
    <w:rsid w:val="00431BFA"/>
    <w:rsid w:val="004353CF"/>
    <w:rsid w:val="004536D7"/>
    <w:rsid w:val="0045788A"/>
    <w:rsid w:val="00460321"/>
    <w:rsid w:val="004631BC"/>
    <w:rsid w:val="00466324"/>
    <w:rsid w:val="00474C7A"/>
    <w:rsid w:val="0048356E"/>
    <w:rsid w:val="0048402E"/>
    <w:rsid w:val="00484761"/>
    <w:rsid w:val="00484DD5"/>
    <w:rsid w:val="00486C3D"/>
    <w:rsid w:val="004A3CD7"/>
    <w:rsid w:val="004B42FA"/>
    <w:rsid w:val="004B558A"/>
    <w:rsid w:val="004C1E16"/>
    <w:rsid w:val="004C2543"/>
    <w:rsid w:val="004C3DA7"/>
    <w:rsid w:val="004D15CA"/>
    <w:rsid w:val="004D77CE"/>
    <w:rsid w:val="004E19C8"/>
    <w:rsid w:val="004E2927"/>
    <w:rsid w:val="004E3E4C"/>
    <w:rsid w:val="004F064E"/>
    <w:rsid w:val="004F23A0"/>
    <w:rsid w:val="004F6D40"/>
    <w:rsid w:val="005003E3"/>
    <w:rsid w:val="005052CD"/>
    <w:rsid w:val="0051099E"/>
    <w:rsid w:val="00514DBC"/>
    <w:rsid w:val="00515E27"/>
    <w:rsid w:val="0052112A"/>
    <w:rsid w:val="00524F0A"/>
    <w:rsid w:val="00525282"/>
    <w:rsid w:val="00535307"/>
    <w:rsid w:val="00542144"/>
    <w:rsid w:val="00544B3B"/>
    <w:rsid w:val="005506C6"/>
    <w:rsid w:val="00550A26"/>
    <w:rsid w:val="00550BF5"/>
    <w:rsid w:val="005535B6"/>
    <w:rsid w:val="00555EF0"/>
    <w:rsid w:val="00563AE4"/>
    <w:rsid w:val="0056690B"/>
    <w:rsid w:val="00567A70"/>
    <w:rsid w:val="00574B3A"/>
    <w:rsid w:val="00575293"/>
    <w:rsid w:val="0059744C"/>
    <w:rsid w:val="005A070E"/>
    <w:rsid w:val="005A1A9F"/>
    <w:rsid w:val="005A2A15"/>
    <w:rsid w:val="005A7B31"/>
    <w:rsid w:val="005B15E3"/>
    <w:rsid w:val="005C5972"/>
    <w:rsid w:val="005C6EA6"/>
    <w:rsid w:val="005D1751"/>
    <w:rsid w:val="005D1B15"/>
    <w:rsid w:val="005D27A7"/>
    <w:rsid w:val="005D2824"/>
    <w:rsid w:val="005D4F1A"/>
    <w:rsid w:val="005D72BB"/>
    <w:rsid w:val="005E34E6"/>
    <w:rsid w:val="005E692F"/>
    <w:rsid w:val="005E7AB9"/>
    <w:rsid w:val="005F0C3A"/>
    <w:rsid w:val="005F720B"/>
    <w:rsid w:val="0060050F"/>
    <w:rsid w:val="00601FD9"/>
    <w:rsid w:val="00602117"/>
    <w:rsid w:val="0060587D"/>
    <w:rsid w:val="0061021D"/>
    <w:rsid w:val="00613853"/>
    <w:rsid w:val="0062114B"/>
    <w:rsid w:val="006212D5"/>
    <w:rsid w:val="0062250A"/>
    <w:rsid w:val="00623698"/>
    <w:rsid w:val="0062385F"/>
    <w:rsid w:val="00625088"/>
    <w:rsid w:val="00625E96"/>
    <w:rsid w:val="00627B90"/>
    <w:rsid w:val="00633D9E"/>
    <w:rsid w:val="00636D19"/>
    <w:rsid w:val="00640969"/>
    <w:rsid w:val="006449BB"/>
    <w:rsid w:val="0064500E"/>
    <w:rsid w:val="00647C09"/>
    <w:rsid w:val="00651F2C"/>
    <w:rsid w:val="00657E06"/>
    <w:rsid w:val="00675379"/>
    <w:rsid w:val="00677C22"/>
    <w:rsid w:val="00685D0E"/>
    <w:rsid w:val="00685E4D"/>
    <w:rsid w:val="00693D5D"/>
    <w:rsid w:val="00697248"/>
    <w:rsid w:val="00697275"/>
    <w:rsid w:val="00697B94"/>
    <w:rsid w:val="00697E99"/>
    <w:rsid w:val="006A0FB5"/>
    <w:rsid w:val="006A5B07"/>
    <w:rsid w:val="006A76AE"/>
    <w:rsid w:val="006B1D9F"/>
    <w:rsid w:val="006B5A07"/>
    <w:rsid w:val="006B7F03"/>
    <w:rsid w:val="006C2415"/>
    <w:rsid w:val="006C7307"/>
    <w:rsid w:val="006D2A32"/>
    <w:rsid w:val="006E00D3"/>
    <w:rsid w:val="006E391C"/>
    <w:rsid w:val="006F1A83"/>
    <w:rsid w:val="006F2CF3"/>
    <w:rsid w:val="00702D51"/>
    <w:rsid w:val="00710A43"/>
    <w:rsid w:val="00712265"/>
    <w:rsid w:val="00715CEC"/>
    <w:rsid w:val="007202A9"/>
    <w:rsid w:val="00721AC1"/>
    <w:rsid w:val="00722D4B"/>
    <w:rsid w:val="00725B45"/>
    <w:rsid w:val="007320B2"/>
    <w:rsid w:val="00735879"/>
    <w:rsid w:val="00736750"/>
    <w:rsid w:val="0074048B"/>
    <w:rsid w:val="00752937"/>
    <w:rsid w:val="007530A3"/>
    <w:rsid w:val="00753E11"/>
    <w:rsid w:val="00755E81"/>
    <w:rsid w:val="00762AB5"/>
    <w:rsid w:val="0076355A"/>
    <w:rsid w:val="00763A37"/>
    <w:rsid w:val="00764EDD"/>
    <w:rsid w:val="007679D1"/>
    <w:rsid w:val="007707AB"/>
    <w:rsid w:val="007717D0"/>
    <w:rsid w:val="00774296"/>
    <w:rsid w:val="00797488"/>
    <w:rsid w:val="007A141B"/>
    <w:rsid w:val="007A14E2"/>
    <w:rsid w:val="007A7D60"/>
    <w:rsid w:val="007B0227"/>
    <w:rsid w:val="007B4C5A"/>
    <w:rsid w:val="007B5106"/>
    <w:rsid w:val="007B61D9"/>
    <w:rsid w:val="007B79EA"/>
    <w:rsid w:val="007C2FF6"/>
    <w:rsid w:val="007C306D"/>
    <w:rsid w:val="007C3CB4"/>
    <w:rsid w:val="007C4336"/>
    <w:rsid w:val="007C73E1"/>
    <w:rsid w:val="007D4FDC"/>
    <w:rsid w:val="007E305C"/>
    <w:rsid w:val="007E33D5"/>
    <w:rsid w:val="007E3A5F"/>
    <w:rsid w:val="007E4C41"/>
    <w:rsid w:val="007F6A60"/>
    <w:rsid w:val="007F7AA6"/>
    <w:rsid w:val="008053CD"/>
    <w:rsid w:val="0081012C"/>
    <w:rsid w:val="00812630"/>
    <w:rsid w:val="0081663F"/>
    <w:rsid w:val="00823624"/>
    <w:rsid w:val="00825B19"/>
    <w:rsid w:val="008324AC"/>
    <w:rsid w:val="00834129"/>
    <w:rsid w:val="00837E47"/>
    <w:rsid w:val="00850770"/>
    <w:rsid w:val="008518FE"/>
    <w:rsid w:val="00851D56"/>
    <w:rsid w:val="0085659C"/>
    <w:rsid w:val="00864212"/>
    <w:rsid w:val="00872026"/>
    <w:rsid w:val="0087792E"/>
    <w:rsid w:val="00881F40"/>
    <w:rsid w:val="00881F8D"/>
    <w:rsid w:val="00883EAF"/>
    <w:rsid w:val="00885258"/>
    <w:rsid w:val="008854FE"/>
    <w:rsid w:val="0089145E"/>
    <w:rsid w:val="00897465"/>
    <w:rsid w:val="008A30C3"/>
    <w:rsid w:val="008A3C23"/>
    <w:rsid w:val="008C13C0"/>
    <w:rsid w:val="008C17C8"/>
    <w:rsid w:val="008C257A"/>
    <w:rsid w:val="008C49CC"/>
    <w:rsid w:val="008D69E9"/>
    <w:rsid w:val="008D7C8D"/>
    <w:rsid w:val="008E0645"/>
    <w:rsid w:val="008F1D3B"/>
    <w:rsid w:val="008F594A"/>
    <w:rsid w:val="008F7A6A"/>
    <w:rsid w:val="0090230D"/>
    <w:rsid w:val="00904C7E"/>
    <w:rsid w:val="00905168"/>
    <w:rsid w:val="0091035B"/>
    <w:rsid w:val="00911594"/>
    <w:rsid w:val="009155DE"/>
    <w:rsid w:val="0091791C"/>
    <w:rsid w:val="00927986"/>
    <w:rsid w:val="00931DCF"/>
    <w:rsid w:val="00933A72"/>
    <w:rsid w:val="0095416D"/>
    <w:rsid w:val="00955263"/>
    <w:rsid w:val="009560B6"/>
    <w:rsid w:val="009565AB"/>
    <w:rsid w:val="00961671"/>
    <w:rsid w:val="0096531D"/>
    <w:rsid w:val="009813A9"/>
    <w:rsid w:val="0098631F"/>
    <w:rsid w:val="009871CE"/>
    <w:rsid w:val="0099221A"/>
    <w:rsid w:val="009A1F6E"/>
    <w:rsid w:val="009A45A7"/>
    <w:rsid w:val="009B17AC"/>
    <w:rsid w:val="009B431B"/>
    <w:rsid w:val="009B5EC3"/>
    <w:rsid w:val="009C653F"/>
    <w:rsid w:val="009C6C6B"/>
    <w:rsid w:val="009C7D17"/>
    <w:rsid w:val="009D0C99"/>
    <w:rsid w:val="009D11C8"/>
    <w:rsid w:val="009E0F39"/>
    <w:rsid w:val="009E348A"/>
    <w:rsid w:val="009E484E"/>
    <w:rsid w:val="009E52D0"/>
    <w:rsid w:val="009E535E"/>
    <w:rsid w:val="009F1C4B"/>
    <w:rsid w:val="009F40FB"/>
    <w:rsid w:val="009F4B45"/>
    <w:rsid w:val="009F4BCB"/>
    <w:rsid w:val="00A07821"/>
    <w:rsid w:val="00A11285"/>
    <w:rsid w:val="00A149B2"/>
    <w:rsid w:val="00A22FCB"/>
    <w:rsid w:val="00A25B3B"/>
    <w:rsid w:val="00A310D5"/>
    <w:rsid w:val="00A37A9F"/>
    <w:rsid w:val="00A37C06"/>
    <w:rsid w:val="00A40127"/>
    <w:rsid w:val="00A472F1"/>
    <w:rsid w:val="00A513DC"/>
    <w:rsid w:val="00A5237D"/>
    <w:rsid w:val="00A528C7"/>
    <w:rsid w:val="00A5309E"/>
    <w:rsid w:val="00A554A3"/>
    <w:rsid w:val="00A56E26"/>
    <w:rsid w:val="00A6155E"/>
    <w:rsid w:val="00A655BA"/>
    <w:rsid w:val="00A713FF"/>
    <w:rsid w:val="00A758EA"/>
    <w:rsid w:val="00A834A3"/>
    <w:rsid w:val="00A850CA"/>
    <w:rsid w:val="00A85E65"/>
    <w:rsid w:val="00A91937"/>
    <w:rsid w:val="00A9434E"/>
    <w:rsid w:val="00A95353"/>
    <w:rsid w:val="00A95C50"/>
    <w:rsid w:val="00A9655D"/>
    <w:rsid w:val="00AB1050"/>
    <w:rsid w:val="00AB5DE8"/>
    <w:rsid w:val="00AB79A6"/>
    <w:rsid w:val="00AC4850"/>
    <w:rsid w:val="00AD54D0"/>
    <w:rsid w:val="00AE15A4"/>
    <w:rsid w:val="00AF00AC"/>
    <w:rsid w:val="00AF17B3"/>
    <w:rsid w:val="00AF3F47"/>
    <w:rsid w:val="00AF5726"/>
    <w:rsid w:val="00B16DB5"/>
    <w:rsid w:val="00B23C63"/>
    <w:rsid w:val="00B252E9"/>
    <w:rsid w:val="00B42E78"/>
    <w:rsid w:val="00B47B59"/>
    <w:rsid w:val="00B53F81"/>
    <w:rsid w:val="00B56806"/>
    <w:rsid w:val="00B56C2B"/>
    <w:rsid w:val="00B65BD3"/>
    <w:rsid w:val="00B70469"/>
    <w:rsid w:val="00B72DD8"/>
    <w:rsid w:val="00B72E09"/>
    <w:rsid w:val="00B732CB"/>
    <w:rsid w:val="00B810C6"/>
    <w:rsid w:val="00B81ACF"/>
    <w:rsid w:val="00B86AC2"/>
    <w:rsid w:val="00BA2926"/>
    <w:rsid w:val="00BA508C"/>
    <w:rsid w:val="00BB2701"/>
    <w:rsid w:val="00BB7821"/>
    <w:rsid w:val="00BC22F7"/>
    <w:rsid w:val="00BE2168"/>
    <w:rsid w:val="00BE2FFB"/>
    <w:rsid w:val="00BE346D"/>
    <w:rsid w:val="00BF0C69"/>
    <w:rsid w:val="00BF629B"/>
    <w:rsid w:val="00BF655C"/>
    <w:rsid w:val="00BF7842"/>
    <w:rsid w:val="00C03739"/>
    <w:rsid w:val="00C04A43"/>
    <w:rsid w:val="00C06DC2"/>
    <w:rsid w:val="00C075EF"/>
    <w:rsid w:val="00C11B40"/>
    <w:rsid w:val="00C11E83"/>
    <w:rsid w:val="00C123EC"/>
    <w:rsid w:val="00C12696"/>
    <w:rsid w:val="00C1371B"/>
    <w:rsid w:val="00C17B17"/>
    <w:rsid w:val="00C202BA"/>
    <w:rsid w:val="00C2378A"/>
    <w:rsid w:val="00C30C9A"/>
    <w:rsid w:val="00C36FC4"/>
    <w:rsid w:val="00C378A1"/>
    <w:rsid w:val="00C41A0C"/>
    <w:rsid w:val="00C47250"/>
    <w:rsid w:val="00C51BC1"/>
    <w:rsid w:val="00C56DDA"/>
    <w:rsid w:val="00C621D6"/>
    <w:rsid w:val="00C64C5E"/>
    <w:rsid w:val="00C67E4A"/>
    <w:rsid w:val="00C75907"/>
    <w:rsid w:val="00C82D86"/>
    <w:rsid w:val="00C85CE9"/>
    <w:rsid w:val="00C907C9"/>
    <w:rsid w:val="00C93AB8"/>
    <w:rsid w:val="00CA4653"/>
    <w:rsid w:val="00CA5724"/>
    <w:rsid w:val="00CB07C0"/>
    <w:rsid w:val="00CB3E07"/>
    <w:rsid w:val="00CB4B8D"/>
    <w:rsid w:val="00CC0DDA"/>
    <w:rsid w:val="00CC68DC"/>
    <w:rsid w:val="00CC733E"/>
    <w:rsid w:val="00CD1B32"/>
    <w:rsid w:val="00CD45E4"/>
    <w:rsid w:val="00CD684F"/>
    <w:rsid w:val="00CD7FED"/>
    <w:rsid w:val="00CE204F"/>
    <w:rsid w:val="00D02F16"/>
    <w:rsid w:val="00D0518A"/>
    <w:rsid w:val="00D06623"/>
    <w:rsid w:val="00D13175"/>
    <w:rsid w:val="00D139F7"/>
    <w:rsid w:val="00D14C6B"/>
    <w:rsid w:val="00D329C2"/>
    <w:rsid w:val="00D3348E"/>
    <w:rsid w:val="00D34389"/>
    <w:rsid w:val="00D51329"/>
    <w:rsid w:val="00D5536F"/>
    <w:rsid w:val="00D56935"/>
    <w:rsid w:val="00D663B1"/>
    <w:rsid w:val="00D716BA"/>
    <w:rsid w:val="00D733CE"/>
    <w:rsid w:val="00D73C2E"/>
    <w:rsid w:val="00D73F0E"/>
    <w:rsid w:val="00D7568B"/>
    <w:rsid w:val="00D758C6"/>
    <w:rsid w:val="00D7612F"/>
    <w:rsid w:val="00D86BEF"/>
    <w:rsid w:val="00D90C10"/>
    <w:rsid w:val="00D92E96"/>
    <w:rsid w:val="00D979B4"/>
    <w:rsid w:val="00DA258C"/>
    <w:rsid w:val="00DA29F5"/>
    <w:rsid w:val="00DA34DF"/>
    <w:rsid w:val="00DA4345"/>
    <w:rsid w:val="00DA52F0"/>
    <w:rsid w:val="00DC61C6"/>
    <w:rsid w:val="00DD0702"/>
    <w:rsid w:val="00DD31DE"/>
    <w:rsid w:val="00DE07FA"/>
    <w:rsid w:val="00DE20DB"/>
    <w:rsid w:val="00DE7802"/>
    <w:rsid w:val="00DF2DDE"/>
    <w:rsid w:val="00DF77C8"/>
    <w:rsid w:val="00E010CE"/>
    <w:rsid w:val="00E01667"/>
    <w:rsid w:val="00E0669C"/>
    <w:rsid w:val="00E1254A"/>
    <w:rsid w:val="00E2428B"/>
    <w:rsid w:val="00E25242"/>
    <w:rsid w:val="00E271B9"/>
    <w:rsid w:val="00E33AAD"/>
    <w:rsid w:val="00E36209"/>
    <w:rsid w:val="00E37AF9"/>
    <w:rsid w:val="00E420BA"/>
    <w:rsid w:val="00E420BB"/>
    <w:rsid w:val="00E50DF6"/>
    <w:rsid w:val="00E51CCE"/>
    <w:rsid w:val="00E6336D"/>
    <w:rsid w:val="00E6366C"/>
    <w:rsid w:val="00E64B8D"/>
    <w:rsid w:val="00E82FF4"/>
    <w:rsid w:val="00E92A75"/>
    <w:rsid w:val="00E965C5"/>
    <w:rsid w:val="00E96A3A"/>
    <w:rsid w:val="00E97402"/>
    <w:rsid w:val="00E97B99"/>
    <w:rsid w:val="00EA1A34"/>
    <w:rsid w:val="00EA227D"/>
    <w:rsid w:val="00EB2E9D"/>
    <w:rsid w:val="00EB3E2D"/>
    <w:rsid w:val="00EB4F44"/>
    <w:rsid w:val="00EC0A5D"/>
    <w:rsid w:val="00ED1E14"/>
    <w:rsid w:val="00ED4659"/>
    <w:rsid w:val="00ED4B7D"/>
    <w:rsid w:val="00EE0740"/>
    <w:rsid w:val="00EE392D"/>
    <w:rsid w:val="00EE514D"/>
    <w:rsid w:val="00EE6FFC"/>
    <w:rsid w:val="00EF10AC"/>
    <w:rsid w:val="00EF328D"/>
    <w:rsid w:val="00EF4701"/>
    <w:rsid w:val="00EF564E"/>
    <w:rsid w:val="00F12807"/>
    <w:rsid w:val="00F22198"/>
    <w:rsid w:val="00F24FA3"/>
    <w:rsid w:val="00F31578"/>
    <w:rsid w:val="00F33D49"/>
    <w:rsid w:val="00F3481E"/>
    <w:rsid w:val="00F41A3F"/>
    <w:rsid w:val="00F46B9E"/>
    <w:rsid w:val="00F57224"/>
    <w:rsid w:val="00F576F4"/>
    <w:rsid w:val="00F577F6"/>
    <w:rsid w:val="00F6152C"/>
    <w:rsid w:val="00F61E1E"/>
    <w:rsid w:val="00F63776"/>
    <w:rsid w:val="00F65266"/>
    <w:rsid w:val="00F67D01"/>
    <w:rsid w:val="00F751E1"/>
    <w:rsid w:val="00F76967"/>
    <w:rsid w:val="00F80C59"/>
    <w:rsid w:val="00F8728F"/>
    <w:rsid w:val="00F91A5A"/>
    <w:rsid w:val="00F932B6"/>
    <w:rsid w:val="00F93BBA"/>
    <w:rsid w:val="00F94F06"/>
    <w:rsid w:val="00FA0BDD"/>
    <w:rsid w:val="00FA3C2B"/>
    <w:rsid w:val="00FA6A35"/>
    <w:rsid w:val="00FB36EA"/>
    <w:rsid w:val="00FB69C9"/>
    <w:rsid w:val="00FC0B7B"/>
    <w:rsid w:val="00FC39B3"/>
    <w:rsid w:val="00FC4A16"/>
    <w:rsid w:val="00FC5463"/>
    <w:rsid w:val="00FC6897"/>
    <w:rsid w:val="00FC7082"/>
    <w:rsid w:val="00FD347F"/>
    <w:rsid w:val="00FE3D94"/>
    <w:rsid w:val="00FF1646"/>
    <w:rsid w:val="00FF28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DEEB89"/>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7B17"/>
    <w:pPr>
      <w:ind w:left="404"/>
    </w:pPr>
  </w:style>
  <w:style w:type="paragraph" w:styleId="Heading1">
    <w:name w:val="heading 1"/>
    <w:basedOn w:val="Normal"/>
    <w:next w:val="Normal"/>
    <w:link w:val="Heading1Char"/>
    <w:uiPriority w:val="9"/>
    <w:qFormat/>
    <w:rsid w:val="00C17B17"/>
    <w:pPr>
      <w:keepNext/>
      <w:numPr>
        <w:numId w:val="1"/>
      </w:numPr>
      <w:spacing w:before="240" w:after="80"/>
      <w:ind w:left="0"/>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C17B17"/>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HTMLPreformatted">
    <w:name w:val="HTML Preformatted"/>
    <w:basedOn w:val="Normal"/>
    <w:link w:val="HTMLPreformattedChar"/>
    <w:uiPriority w:val="99"/>
    <w:semiHidden/>
    <w:unhideWhenUsed/>
    <w:rsid w:val="00992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zh-CN"/>
    </w:rPr>
  </w:style>
  <w:style w:type="character" w:customStyle="1" w:styleId="HTMLPreformattedChar">
    <w:name w:val="HTML Preformatted Char"/>
    <w:basedOn w:val="DefaultParagraphFont"/>
    <w:link w:val="HTMLPreformatted"/>
    <w:uiPriority w:val="99"/>
    <w:semiHidden/>
    <w:rsid w:val="0099221A"/>
    <w:rPr>
      <w:rFonts w:ascii="Courier New" w:hAnsi="Courier New" w:cs="Courier New"/>
      <w:lang w:eastAsia="zh-CN"/>
    </w:rPr>
  </w:style>
  <w:style w:type="character" w:styleId="UnresolvedMention">
    <w:name w:val="Unresolved Mention"/>
    <w:basedOn w:val="DefaultParagraphFont"/>
    <w:uiPriority w:val="99"/>
    <w:semiHidden/>
    <w:unhideWhenUsed/>
    <w:rsid w:val="0099221A"/>
    <w:rPr>
      <w:color w:val="605E5C"/>
      <w:shd w:val="clear" w:color="auto" w:fill="E1DFDD"/>
    </w:rPr>
  </w:style>
  <w:style w:type="table" w:styleId="TableGrid">
    <w:name w:val="Table Grid"/>
    <w:basedOn w:val="TableNormal"/>
    <w:rsid w:val="004578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B69C9"/>
    <w:pPr>
      <w:spacing w:after="200"/>
    </w:pPr>
    <w:rPr>
      <w:i/>
      <w:iCs/>
      <w:color w:val="44546A" w:themeColor="text2"/>
      <w:sz w:val="18"/>
      <w:szCs w:val="18"/>
    </w:rPr>
  </w:style>
  <w:style w:type="paragraph" w:styleId="ListParagraph">
    <w:name w:val="List Paragraph"/>
    <w:basedOn w:val="Normal"/>
    <w:uiPriority w:val="72"/>
    <w:qFormat/>
    <w:rsid w:val="00EA1A34"/>
    <w:pPr>
      <w:ind w:left="720"/>
      <w:contextualSpacing/>
    </w:pPr>
  </w:style>
  <w:style w:type="character" w:customStyle="1" w:styleId="fontstyle01">
    <w:name w:val="fontstyle01"/>
    <w:basedOn w:val="DefaultParagraphFont"/>
    <w:rsid w:val="00A56E26"/>
    <w:rPr>
      <w:rFonts w:ascii="LMMono10-Regular" w:hAnsi="LMMono10-Regular" w:hint="default"/>
      <w:b w:val="0"/>
      <w:bCs w:val="0"/>
      <w:i w:val="0"/>
      <w:iCs w:val="0"/>
      <w:color w:val="000000"/>
      <w:sz w:val="20"/>
      <w:szCs w:val="20"/>
    </w:rPr>
  </w:style>
  <w:style w:type="paragraph" w:styleId="TableofFigures">
    <w:name w:val="table of figures"/>
    <w:basedOn w:val="Normal"/>
    <w:next w:val="Normal"/>
    <w:uiPriority w:val="99"/>
    <w:rsid w:val="003D6FDB"/>
  </w:style>
  <w:style w:type="paragraph" w:styleId="TOCHeading">
    <w:name w:val="TOC Heading"/>
    <w:basedOn w:val="Heading1"/>
    <w:next w:val="Normal"/>
    <w:uiPriority w:val="39"/>
    <w:unhideWhenUsed/>
    <w:qFormat/>
    <w:rsid w:val="004E2927"/>
    <w:pPr>
      <w:keepLines/>
      <w:numPr>
        <w:numId w:val="0"/>
      </w:numPr>
      <w:spacing w:after="0" w:line="259" w:lineRule="auto"/>
      <w:outlineLvl w:val="9"/>
    </w:pPr>
    <w:rPr>
      <w:rFonts w:asciiTheme="majorHAnsi" w:eastAsiaTheme="majorEastAsia" w:hAnsiTheme="majorHAnsi" w:cstheme="majorBidi"/>
      <w:smallCaps w:val="0"/>
      <w:color w:val="2E74B5" w:themeColor="accent1" w:themeShade="BF"/>
      <w:kern w:val="0"/>
      <w:sz w:val="32"/>
      <w:szCs w:val="32"/>
    </w:rPr>
  </w:style>
  <w:style w:type="paragraph" w:styleId="TOC1">
    <w:name w:val="toc 1"/>
    <w:basedOn w:val="Normal"/>
    <w:next w:val="Normal"/>
    <w:autoRedefine/>
    <w:uiPriority w:val="39"/>
    <w:rsid w:val="004E2927"/>
    <w:pPr>
      <w:spacing w:after="100"/>
    </w:pPr>
  </w:style>
  <w:style w:type="paragraph" w:styleId="TOC2">
    <w:name w:val="toc 2"/>
    <w:basedOn w:val="Normal"/>
    <w:next w:val="Normal"/>
    <w:autoRedefine/>
    <w:uiPriority w:val="39"/>
    <w:rsid w:val="004E2927"/>
    <w:pPr>
      <w:spacing w:after="100"/>
      <w:ind w:left="200"/>
    </w:pPr>
  </w:style>
  <w:style w:type="paragraph" w:styleId="TOC3">
    <w:name w:val="toc 3"/>
    <w:basedOn w:val="Normal"/>
    <w:next w:val="Normal"/>
    <w:autoRedefine/>
    <w:uiPriority w:val="39"/>
    <w:rsid w:val="004E2927"/>
    <w:pPr>
      <w:spacing w:after="100"/>
      <w:ind w:left="400"/>
    </w:pPr>
  </w:style>
  <w:style w:type="paragraph" w:styleId="NormalWeb">
    <w:name w:val="Normal (Web)"/>
    <w:basedOn w:val="Normal"/>
    <w:uiPriority w:val="99"/>
    <w:unhideWhenUsed/>
    <w:rsid w:val="00EE514D"/>
    <w:pPr>
      <w:spacing w:before="100" w:beforeAutospacing="1" w:after="100" w:afterAutospacing="1"/>
      <w:ind w:left="0"/>
    </w:pPr>
    <w:rPr>
      <w:rFonts w:eastAsia="Times New Roman"/>
      <w:sz w:val="24"/>
      <w:szCs w:val="24"/>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61417">
      <w:bodyDiv w:val="1"/>
      <w:marLeft w:val="0"/>
      <w:marRight w:val="0"/>
      <w:marTop w:val="0"/>
      <w:marBottom w:val="0"/>
      <w:divBdr>
        <w:top w:val="none" w:sz="0" w:space="0" w:color="auto"/>
        <w:left w:val="none" w:sz="0" w:space="0" w:color="auto"/>
        <w:bottom w:val="none" w:sz="0" w:space="0" w:color="auto"/>
        <w:right w:val="none" w:sz="0" w:space="0" w:color="auto"/>
      </w:divBdr>
      <w:divsChild>
        <w:div w:id="1705400329">
          <w:marLeft w:val="0"/>
          <w:marRight w:val="0"/>
          <w:marTop w:val="0"/>
          <w:marBottom w:val="0"/>
          <w:divBdr>
            <w:top w:val="none" w:sz="0" w:space="0" w:color="auto"/>
            <w:left w:val="none" w:sz="0" w:space="0" w:color="auto"/>
            <w:bottom w:val="none" w:sz="0" w:space="0" w:color="auto"/>
            <w:right w:val="none" w:sz="0" w:space="0" w:color="auto"/>
          </w:divBdr>
          <w:divsChild>
            <w:div w:id="1515145427">
              <w:marLeft w:val="0"/>
              <w:marRight w:val="0"/>
              <w:marTop w:val="0"/>
              <w:marBottom w:val="0"/>
              <w:divBdr>
                <w:top w:val="none" w:sz="0" w:space="0" w:color="auto"/>
                <w:left w:val="none" w:sz="0" w:space="0" w:color="auto"/>
                <w:bottom w:val="none" w:sz="0" w:space="0" w:color="auto"/>
                <w:right w:val="none" w:sz="0" w:space="0" w:color="auto"/>
              </w:divBdr>
              <w:divsChild>
                <w:div w:id="104736129">
                  <w:marLeft w:val="0"/>
                  <w:marRight w:val="0"/>
                  <w:marTop w:val="0"/>
                  <w:marBottom w:val="0"/>
                  <w:divBdr>
                    <w:top w:val="none" w:sz="0" w:space="0" w:color="auto"/>
                    <w:left w:val="none" w:sz="0" w:space="0" w:color="auto"/>
                    <w:bottom w:val="none" w:sz="0" w:space="0" w:color="auto"/>
                    <w:right w:val="none" w:sz="0" w:space="0" w:color="auto"/>
                  </w:divBdr>
                  <w:divsChild>
                    <w:div w:id="14865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69970">
      <w:bodyDiv w:val="1"/>
      <w:marLeft w:val="0"/>
      <w:marRight w:val="0"/>
      <w:marTop w:val="0"/>
      <w:marBottom w:val="0"/>
      <w:divBdr>
        <w:top w:val="none" w:sz="0" w:space="0" w:color="auto"/>
        <w:left w:val="none" w:sz="0" w:space="0" w:color="auto"/>
        <w:bottom w:val="none" w:sz="0" w:space="0" w:color="auto"/>
        <w:right w:val="none" w:sz="0" w:space="0" w:color="auto"/>
      </w:divBdr>
      <w:divsChild>
        <w:div w:id="96951106">
          <w:marLeft w:val="0"/>
          <w:marRight w:val="0"/>
          <w:marTop w:val="0"/>
          <w:marBottom w:val="0"/>
          <w:divBdr>
            <w:top w:val="none" w:sz="0" w:space="0" w:color="auto"/>
            <w:left w:val="none" w:sz="0" w:space="0" w:color="auto"/>
            <w:bottom w:val="none" w:sz="0" w:space="0" w:color="auto"/>
            <w:right w:val="none" w:sz="0" w:space="0" w:color="auto"/>
          </w:divBdr>
          <w:divsChild>
            <w:div w:id="729815008">
              <w:marLeft w:val="0"/>
              <w:marRight w:val="0"/>
              <w:marTop w:val="0"/>
              <w:marBottom w:val="0"/>
              <w:divBdr>
                <w:top w:val="none" w:sz="0" w:space="0" w:color="auto"/>
                <w:left w:val="none" w:sz="0" w:space="0" w:color="auto"/>
                <w:bottom w:val="none" w:sz="0" w:space="0" w:color="auto"/>
                <w:right w:val="none" w:sz="0" w:space="0" w:color="auto"/>
              </w:divBdr>
              <w:divsChild>
                <w:div w:id="1399981351">
                  <w:marLeft w:val="0"/>
                  <w:marRight w:val="0"/>
                  <w:marTop w:val="0"/>
                  <w:marBottom w:val="0"/>
                  <w:divBdr>
                    <w:top w:val="none" w:sz="0" w:space="0" w:color="auto"/>
                    <w:left w:val="none" w:sz="0" w:space="0" w:color="auto"/>
                    <w:bottom w:val="none" w:sz="0" w:space="0" w:color="auto"/>
                    <w:right w:val="none" w:sz="0" w:space="0" w:color="auto"/>
                  </w:divBdr>
                  <w:divsChild>
                    <w:div w:id="5781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8978">
      <w:bodyDiv w:val="1"/>
      <w:marLeft w:val="0"/>
      <w:marRight w:val="0"/>
      <w:marTop w:val="0"/>
      <w:marBottom w:val="0"/>
      <w:divBdr>
        <w:top w:val="none" w:sz="0" w:space="0" w:color="auto"/>
        <w:left w:val="none" w:sz="0" w:space="0" w:color="auto"/>
        <w:bottom w:val="none" w:sz="0" w:space="0" w:color="auto"/>
        <w:right w:val="none" w:sz="0" w:space="0" w:color="auto"/>
      </w:divBdr>
      <w:divsChild>
        <w:div w:id="238751889">
          <w:marLeft w:val="0"/>
          <w:marRight w:val="0"/>
          <w:marTop w:val="0"/>
          <w:marBottom w:val="0"/>
          <w:divBdr>
            <w:top w:val="none" w:sz="0" w:space="0" w:color="auto"/>
            <w:left w:val="none" w:sz="0" w:space="0" w:color="auto"/>
            <w:bottom w:val="none" w:sz="0" w:space="0" w:color="auto"/>
            <w:right w:val="none" w:sz="0" w:space="0" w:color="auto"/>
          </w:divBdr>
          <w:divsChild>
            <w:div w:id="1965380057">
              <w:marLeft w:val="0"/>
              <w:marRight w:val="0"/>
              <w:marTop w:val="0"/>
              <w:marBottom w:val="0"/>
              <w:divBdr>
                <w:top w:val="none" w:sz="0" w:space="0" w:color="auto"/>
                <w:left w:val="none" w:sz="0" w:space="0" w:color="auto"/>
                <w:bottom w:val="none" w:sz="0" w:space="0" w:color="auto"/>
                <w:right w:val="none" w:sz="0" w:space="0" w:color="auto"/>
              </w:divBdr>
              <w:divsChild>
                <w:div w:id="1648240402">
                  <w:marLeft w:val="0"/>
                  <w:marRight w:val="0"/>
                  <w:marTop w:val="0"/>
                  <w:marBottom w:val="0"/>
                  <w:divBdr>
                    <w:top w:val="none" w:sz="0" w:space="0" w:color="auto"/>
                    <w:left w:val="none" w:sz="0" w:space="0" w:color="auto"/>
                    <w:bottom w:val="none" w:sz="0" w:space="0" w:color="auto"/>
                    <w:right w:val="none" w:sz="0" w:space="0" w:color="auto"/>
                  </w:divBdr>
                  <w:divsChild>
                    <w:div w:id="3685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3647">
      <w:bodyDiv w:val="1"/>
      <w:marLeft w:val="0"/>
      <w:marRight w:val="0"/>
      <w:marTop w:val="0"/>
      <w:marBottom w:val="0"/>
      <w:divBdr>
        <w:top w:val="none" w:sz="0" w:space="0" w:color="auto"/>
        <w:left w:val="none" w:sz="0" w:space="0" w:color="auto"/>
        <w:bottom w:val="none" w:sz="0" w:space="0" w:color="auto"/>
        <w:right w:val="none" w:sz="0" w:space="0" w:color="auto"/>
      </w:divBdr>
    </w:div>
    <w:div w:id="257325657">
      <w:bodyDiv w:val="1"/>
      <w:marLeft w:val="0"/>
      <w:marRight w:val="0"/>
      <w:marTop w:val="0"/>
      <w:marBottom w:val="0"/>
      <w:divBdr>
        <w:top w:val="none" w:sz="0" w:space="0" w:color="auto"/>
        <w:left w:val="none" w:sz="0" w:space="0" w:color="auto"/>
        <w:bottom w:val="none" w:sz="0" w:space="0" w:color="auto"/>
        <w:right w:val="none" w:sz="0" w:space="0" w:color="auto"/>
      </w:divBdr>
      <w:divsChild>
        <w:div w:id="1161770218">
          <w:marLeft w:val="0"/>
          <w:marRight w:val="0"/>
          <w:marTop w:val="0"/>
          <w:marBottom w:val="0"/>
          <w:divBdr>
            <w:top w:val="none" w:sz="0" w:space="0" w:color="auto"/>
            <w:left w:val="none" w:sz="0" w:space="0" w:color="auto"/>
            <w:bottom w:val="none" w:sz="0" w:space="0" w:color="auto"/>
            <w:right w:val="none" w:sz="0" w:space="0" w:color="auto"/>
          </w:divBdr>
          <w:divsChild>
            <w:div w:id="325090134">
              <w:marLeft w:val="0"/>
              <w:marRight w:val="0"/>
              <w:marTop w:val="0"/>
              <w:marBottom w:val="0"/>
              <w:divBdr>
                <w:top w:val="none" w:sz="0" w:space="0" w:color="auto"/>
                <w:left w:val="none" w:sz="0" w:space="0" w:color="auto"/>
                <w:bottom w:val="none" w:sz="0" w:space="0" w:color="auto"/>
                <w:right w:val="none" w:sz="0" w:space="0" w:color="auto"/>
              </w:divBdr>
              <w:divsChild>
                <w:div w:id="167877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78321">
      <w:bodyDiv w:val="1"/>
      <w:marLeft w:val="0"/>
      <w:marRight w:val="0"/>
      <w:marTop w:val="0"/>
      <w:marBottom w:val="0"/>
      <w:divBdr>
        <w:top w:val="none" w:sz="0" w:space="0" w:color="auto"/>
        <w:left w:val="none" w:sz="0" w:space="0" w:color="auto"/>
        <w:bottom w:val="none" w:sz="0" w:space="0" w:color="auto"/>
        <w:right w:val="none" w:sz="0" w:space="0" w:color="auto"/>
      </w:divBdr>
    </w:div>
    <w:div w:id="365718999">
      <w:bodyDiv w:val="1"/>
      <w:marLeft w:val="0"/>
      <w:marRight w:val="0"/>
      <w:marTop w:val="0"/>
      <w:marBottom w:val="0"/>
      <w:divBdr>
        <w:top w:val="none" w:sz="0" w:space="0" w:color="auto"/>
        <w:left w:val="none" w:sz="0" w:space="0" w:color="auto"/>
        <w:bottom w:val="none" w:sz="0" w:space="0" w:color="auto"/>
        <w:right w:val="none" w:sz="0" w:space="0" w:color="auto"/>
      </w:divBdr>
      <w:divsChild>
        <w:div w:id="516966437">
          <w:marLeft w:val="0"/>
          <w:marRight w:val="0"/>
          <w:marTop w:val="0"/>
          <w:marBottom w:val="0"/>
          <w:divBdr>
            <w:top w:val="none" w:sz="0" w:space="0" w:color="auto"/>
            <w:left w:val="none" w:sz="0" w:space="0" w:color="auto"/>
            <w:bottom w:val="none" w:sz="0" w:space="0" w:color="auto"/>
            <w:right w:val="none" w:sz="0" w:space="0" w:color="auto"/>
          </w:divBdr>
        </w:div>
        <w:div w:id="1487361724">
          <w:marLeft w:val="0"/>
          <w:marRight w:val="0"/>
          <w:marTop w:val="0"/>
          <w:marBottom w:val="0"/>
          <w:divBdr>
            <w:top w:val="none" w:sz="0" w:space="0" w:color="auto"/>
            <w:left w:val="none" w:sz="0" w:space="0" w:color="auto"/>
            <w:bottom w:val="none" w:sz="0" w:space="0" w:color="auto"/>
            <w:right w:val="none" w:sz="0" w:space="0" w:color="auto"/>
          </w:divBdr>
        </w:div>
      </w:divsChild>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19802441">
      <w:bodyDiv w:val="1"/>
      <w:marLeft w:val="0"/>
      <w:marRight w:val="0"/>
      <w:marTop w:val="0"/>
      <w:marBottom w:val="0"/>
      <w:divBdr>
        <w:top w:val="none" w:sz="0" w:space="0" w:color="auto"/>
        <w:left w:val="none" w:sz="0" w:space="0" w:color="auto"/>
        <w:bottom w:val="none" w:sz="0" w:space="0" w:color="auto"/>
        <w:right w:val="none" w:sz="0" w:space="0" w:color="auto"/>
      </w:divBdr>
      <w:divsChild>
        <w:div w:id="1533417521">
          <w:marLeft w:val="0"/>
          <w:marRight w:val="0"/>
          <w:marTop w:val="0"/>
          <w:marBottom w:val="0"/>
          <w:divBdr>
            <w:top w:val="none" w:sz="0" w:space="0" w:color="auto"/>
            <w:left w:val="none" w:sz="0" w:space="0" w:color="auto"/>
            <w:bottom w:val="none" w:sz="0" w:space="0" w:color="auto"/>
            <w:right w:val="none" w:sz="0" w:space="0" w:color="auto"/>
          </w:divBdr>
          <w:divsChild>
            <w:div w:id="447504116">
              <w:marLeft w:val="0"/>
              <w:marRight w:val="0"/>
              <w:marTop w:val="0"/>
              <w:marBottom w:val="0"/>
              <w:divBdr>
                <w:top w:val="none" w:sz="0" w:space="0" w:color="auto"/>
                <w:left w:val="none" w:sz="0" w:space="0" w:color="auto"/>
                <w:bottom w:val="none" w:sz="0" w:space="0" w:color="auto"/>
                <w:right w:val="none" w:sz="0" w:space="0" w:color="auto"/>
              </w:divBdr>
              <w:divsChild>
                <w:div w:id="931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5677">
      <w:bodyDiv w:val="1"/>
      <w:marLeft w:val="0"/>
      <w:marRight w:val="0"/>
      <w:marTop w:val="0"/>
      <w:marBottom w:val="0"/>
      <w:divBdr>
        <w:top w:val="none" w:sz="0" w:space="0" w:color="auto"/>
        <w:left w:val="none" w:sz="0" w:space="0" w:color="auto"/>
        <w:bottom w:val="none" w:sz="0" w:space="0" w:color="auto"/>
        <w:right w:val="none" w:sz="0" w:space="0" w:color="auto"/>
      </w:divBdr>
      <w:divsChild>
        <w:div w:id="1317298617">
          <w:marLeft w:val="0"/>
          <w:marRight w:val="0"/>
          <w:marTop w:val="0"/>
          <w:marBottom w:val="0"/>
          <w:divBdr>
            <w:top w:val="none" w:sz="0" w:space="0" w:color="auto"/>
            <w:left w:val="none" w:sz="0" w:space="0" w:color="auto"/>
            <w:bottom w:val="none" w:sz="0" w:space="0" w:color="auto"/>
            <w:right w:val="none" w:sz="0" w:space="0" w:color="auto"/>
          </w:divBdr>
          <w:divsChild>
            <w:div w:id="1377780859">
              <w:marLeft w:val="0"/>
              <w:marRight w:val="0"/>
              <w:marTop w:val="0"/>
              <w:marBottom w:val="0"/>
              <w:divBdr>
                <w:top w:val="none" w:sz="0" w:space="0" w:color="auto"/>
                <w:left w:val="none" w:sz="0" w:space="0" w:color="auto"/>
                <w:bottom w:val="none" w:sz="0" w:space="0" w:color="auto"/>
                <w:right w:val="none" w:sz="0" w:space="0" w:color="auto"/>
              </w:divBdr>
              <w:divsChild>
                <w:div w:id="851647158">
                  <w:marLeft w:val="0"/>
                  <w:marRight w:val="0"/>
                  <w:marTop w:val="0"/>
                  <w:marBottom w:val="0"/>
                  <w:divBdr>
                    <w:top w:val="none" w:sz="0" w:space="0" w:color="auto"/>
                    <w:left w:val="none" w:sz="0" w:space="0" w:color="auto"/>
                    <w:bottom w:val="none" w:sz="0" w:space="0" w:color="auto"/>
                    <w:right w:val="none" w:sz="0" w:space="0" w:color="auto"/>
                  </w:divBdr>
                  <w:divsChild>
                    <w:div w:id="12676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099220">
      <w:bodyDiv w:val="1"/>
      <w:marLeft w:val="0"/>
      <w:marRight w:val="0"/>
      <w:marTop w:val="0"/>
      <w:marBottom w:val="0"/>
      <w:divBdr>
        <w:top w:val="none" w:sz="0" w:space="0" w:color="auto"/>
        <w:left w:val="none" w:sz="0" w:space="0" w:color="auto"/>
        <w:bottom w:val="none" w:sz="0" w:space="0" w:color="auto"/>
        <w:right w:val="none" w:sz="0" w:space="0" w:color="auto"/>
      </w:divBdr>
      <w:divsChild>
        <w:div w:id="1648973347">
          <w:marLeft w:val="0"/>
          <w:marRight w:val="0"/>
          <w:marTop w:val="0"/>
          <w:marBottom w:val="0"/>
          <w:divBdr>
            <w:top w:val="none" w:sz="0" w:space="0" w:color="auto"/>
            <w:left w:val="none" w:sz="0" w:space="0" w:color="auto"/>
            <w:bottom w:val="none" w:sz="0" w:space="0" w:color="auto"/>
            <w:right w:val="none" w:sz="0" w:space="0" w:color="auto"/>
          </w:divBdr>
        </w:div>
      </w:divsChild>
    </w:div>
    <w:div w:id="733360966">
      <w:bodyDiv w:val="1"/>
      <w:marLeft w:val="0"/>
      <w:marRight w:val="0"/>
      <w:marTop w:val="0"/>
      <w:marBottom w:val="0"/>
      <w:divBdr>
        <w:top w:val="none" w:sz="0" w:space="0" w:color="auto"/>
        <w:left w:val="none" w:sz="0" w:space="0" w:color="auto"/>
        <w:bottom w:val="none" w:sz="0" w:space="0" w:color="auto"/>
        <w:right w:val="none" w:sz="0" w:space="0" w:color="auto"/>
      </w:divBdr>
      <w:divsChild>
        <w:div w:id="251820528">
          <w:marLeft w:val="0"/>
          <w:marRight w:val="0"/>
          <w:marTop w:val="0"/>
          <w:marBottom w:val="0"/>
          <w:divBdr>
            <w:top w:val="none" w:sz="0" w:space="0" w:color="auto"/>
            <w:left w:val="none" w:sz="0" w:space="0" w:color="auto"/>
            <w:bottom w:val="none" w:sz="0" w:space="0" w:color="auto"/>
            <w:right w:val="none" w:sz="0" w:space="0" w:color="auto"/>
          </w:divBdr>
          <w:divsChild>
            <w:div w:id="319622175">
              <w:marLeft w:val="0"/>
              <w:marRight w:val="0"/>
              <w:marTop w:val="0"/>
              <w:marBottom w:val="0"/>
              <w:divBdr>
                <w:top w:val="none" w:sz="0" w:space="0" w:color="auto"/>
                <w:left w:val="none" w:sz="0" w:space="0" w:color="auto"/>
                <w:bottom w:val="none" w:sz="0" w:space="0" w:color="auto"/>
                <w:right w:val="none" w:sz="0" w:space="0" w:color="auto"/>
              </w:divBdr>
              <w:divsChild>
                <w:div w:id="934363204">
                  <w:marLeft w:val="0"/>
                  <w:marRight w:val="0"/>
                  <w:marTop w:val="0"/>
                  <w:marBottom w:val="0"/>
                  <w:divBdr>
                    <w:top w:val="none" w:sz="0" w:space="0" w:color="auto"/>
                    <w:left w:val="none" w:sz="0" w:space="0" w:color="auto"/>
                    <w:bottom w:val="none" w:sz="0" w:space="0" w:color="auto"/>
                    <w:right w:val="none" w:sz="0" w:space="0" w:color="auto"/>
                  </w:divBdr>
                  <w:divsChild>
                    <w:div w:id="134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050147">
      <w:bodyDiv w:val="1"/>
      <w:marLeft w:val="0"/>
      <w:marRight w:val="0"/>
      <w:marTop w:val="0"/>
      <w:marBottom w:val="0"/>
      <w:divBdr>
        <w:top w:val="none" w:sz="0" w:space="0" w:color="auto"/>
        <w:left w:val="none" w:sz="0" w:space="0" w:color="auto"/>
        <w:bottom w:val="none" w:sz="0" w:space="0" w:color="auto"/>
        <w:right w:val="none" w:sz="0" w:space="0" w:color="auto"/>
      </w:divBdr>
    </w:div>
    <w:div w:id="1002657264">
      <w:bodyDiv w:val="1"/>
      <w:marLeft w:val="0"/>
      <w:marRight w:val="0"/>
      <w:marTop w:val="0"/>
      <w:marBottom w:val="0"/>
      <w:divBdr>
        <w:top w:val="none" w:sz="0" w:space="0" w:color="auto"/>
        <w:left w:val="none" w:sz="0" w:space="0" w:color="auto"/>
        <w:bottom w:val="none" w:sz="0" w:space="0" w:color="auto"/>
        <w:right w:val="none" w:sz="0" w:space="0" w:color="auto"/>
      </w:divBdr>
      <w:divsChild>
        <w:div w:id="1345281496">
          <w:marLeft w:val="0"/>
          <w:marRight w:val="0"/>
          <w:marTop w:val="0"/>
          <w:marBottom w:val="0"/>
          <w:divBdr>
            <w:top w:val="none" w:sz="0" w:space="0" w:color="auto"/>
            <w:left w:val="none" w:sz="0" w:space="0" w:color="auto"/>
            <w:bottom w:val="none" w:sz="0" w:space="0" w:color="auto"/>
            <w:right w:val="none" w:sz="0" w:space="0" w:color="auto"/>
          </w:divBdr>
          <w:divsChild>
            <w:div w:id="1651859144">
              <w:marLeft w:val="0"/>
              <w:marRight w:val="0"/>
              <w:marTop w:val="0"/>
              <w:marBottom w:val="0"/>
              <w:divBdr>
                <w:top w:val="none" w:sz="0" w:space="0" w:color="auto"/>
                <w:left w:val="none" w:sz="0" w:space="0" w:color="auto"/>
                <w:bottom w:val="none" w:sz="0" w:space="0" w:color="auto"/>
                <w:right w:val="none" w:sz="0" w:space="0" w:color="auto"/>
              </w:divBdr>
              <w:divsChild>
                <w:div w:id="1296569595">
                  <w:marLeft w:val="0"/>
                  <w:marRight w:val="0"/>
                  <w:marTop w:val="0"/>
                  <w:marBottom w:val="0"/>
                  <w:divBdr>
                    <w:top w:val="none" w:sz="0" w:space="0" w:color="auto"/>
                    <w:left w:val="none" w:sz="0" w:space="0" w:color="auto"/>
                    <w:bottom w:val="none" w:sz="0" w:space="0" w:color="auto"/>
                    <w:right w:val="none" w:sz="0" w:space="0" w:color="auto"/>
                  </w:divBdr>
                  <w:divsChild>
                    <w:div w:id="1485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634594">
      <w:bodyDiv w:val="1"/>
      <w:marLeft w:val="0"/>
      <w:marRight w:val="0"/>
      <w:marTop w:val="0"/>
      <w:marBottom w:val="0"/>
      <w:divBdr>
        <w:top w:val="none" w:sz="0" w:space="0" w:color="auto"/>
        <w:left w:val="none" w:sz="0" w:space="0" w:color="auto"/>
        <w:bottom w:val="none" w:sz="0" w:space="0" w:color="auto"/>
        <w:right w:val="none" w:sz="0" w:space="0" w:color="auto"/>
      </w:divBdr>
      <w:divsChild>
        <w:div w:id="1004363344">
          <w:marLeft w:val="0"/>
          <w:marRight w:val="0"/>
          <w:marTop w:val="0"/>
          <w:marBottom w:val="0"/>
          <w:divBdr>
            <w:top w:val="none" w:sz="0" w:space="0" w:color="auto"/>
            <w:left w:val="none" w:sz="0" w:space="0" w:color="auto"/>
            <w:bottom w:val="none" w:sz="0" w:space="0" w:color="auto"/>
            <w:right w:val="none" w:sz="0" w:space="0" w:color="auto"/>
          </w:divBdr>
          <w:divsChild>
            <w:div w:id="164052057">
              <w:marLeft w:val="0"/>
              <w:marRight w:val="0"/>
              <w:marTop w:val="0"/>
              <w:marBottom w:val="0"/>
              <w:divBdr>
                <w:top w:val="none" w:sz="0" w:space="0" w:color="auto"/>
                <w:left w:val="none" w:sz="0" w:space="0" w:color="auto"/>
                <w:bottom w:val="none" w:sz="0" w:space="0" w:color="auto"/>
                <w:right w:val="none" w:sz="0" w:space="0" w:color="auto"/>
              </w:divBdr>
              <w:divsChild>
                <w:div w:id="1594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1203">
      <w:bodyDiv w:val="1"/>
      <w:marLeft w:val="0"/>
      <w:marRight w:val="0"/>
      <w:marTop w:val="0"/>
      <w:marBottom w:val="0"/>
      <w:divBdr>
        <w:top w:val="none" w:sz="0" w:space="0" w:color="auto"/>
        <w:left w:val="none" w:sz="0" w:space="0" w:color="auto"/>
        <w:bottom w:val="none" w:sz="0" w:space="0" w:color="auto"/>
        <w:right w:val="none" w:sz="0" w:space="0" w:color="auto"/>
      </w:divBdr>
      <w:divsChild>
        <w:div w:id="2030255634">
          <w:marLeft w:val="0"/>
          <w:marRight w:val="0"/>
          <w:marTop w:val="0"/>
          <w:marBottom w:val="0"/>
          <w:divBdr>
            <w:top w:val="none" w:sz="0" w:space="0" w:color="auto"/>
            <w:left w:val="none" w:sz="0" w:space="0" w:color="auto"/>
            <w:bottom w:val="none" w:sz="0" w:space="0" w:color="auto"/>
            <w:right w:val="none" w:sz="0" w:space="0" w:color="auto"/>
          </w:divBdr>
          <w:divsChild>
            <w:div w:id="1200317153">
              <w:marLeft w:val="0"/>
              <w:marRight w:val="0"/>
              <w:marTop w:val="0"/>
              <w:marBottom w:val="0"/>
              <w:divBdr>
                <w:top w:val="none" w:sz="0" w:space="0" w:color="auto"/>
                <w:left w:val="none" w:sz="0" w:space="0" w:color="auto"/>
                <w:bottom w:val="none" w:sz="0" w:space="0" w:color="auto"/>
                <w:right w:val="none" w:sz="0" w:space="0" w:color="auto"/>
              </w:divBdr>
              <w:divsChild>
                <w:div w:id="2004506282">
                  <w:marLeft w:val="0"/>
                  <w:marRight w:val="0"/>
                  <w:marTop w:val="0"/>
                  <w:marBottom w:val="0"/>
                  <w:divBdr>
                    <w:top w:val="none" w:sz="0" w:space="0" w:color="auto"/>
                    <w:left w:val="none" w:sz="0" w:space="0" w:color="auto"/>
                    <w:bottom w:val="none" w:sz="0" w:space="0" w:color="auto"/>
                    <w:right w:val="none" w:sz="0" w:space="0" w:color="auto"/>
                  </w:divBdr>
                  <w:divsChild>
                    <w:div w:id="28608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16403">
      <w:bodyDiv w:val="1"/>
      <w:marLeft w:val="0"/>
      <w:marRight w:val="0"/>
      <w:marTop w:val="0"/>
      <w:marBottom w:val="0"/>
      <w:divBdr>
        <w:top w:val="none" w:sz="0" w:space="0" w:color="auto"/>
        <w:left w:val="none" w:sz="0" w:space="0" w:color="auto"/>
        <w:bottom w:val="none" w:sz="0" w:space="0" w:color="auto"/>
        <w:right w:val="none" w:sz="0" w:space="0" w:color="auto"/>
      </w:divBdr>
    </w:div>
    <w:div w:id="1534227294">
      <w:bodyDiv w:val="1"/>
      <w:marLeft w:val="0"/>
      <w:marRight w:val="0"/>
      <w:marTop w:val="0"/>
      <w:marBottom w:val="0"/>
      <w:divBdr>
        <w:top w:val="none" w:sz="0" w:space="0" w:color="auto"/>
        <w:left w:val="none" w:sz="0" w:space="0" w:color="auto"/>
        <w:bottom w:val="none" w:sz="0" w:space="0" w:color="auto"/>
        <w:right w:val="none" w:sz="0" w:space="0" w:color="auto"/>
      </w:divBdr>
      <w:divsChild>
        <w:div w:id="445931115">
          <w:marLeft w:val="0"/>
          <w:marRight w:val="0"/>
          <w:marTop w:val="0"/>
          <w:marBottom w:val="0"/>
          <w:divBdr>
            <w:top w:val="none" w:sz="0" w:space="0" w:color="auto"/>
            <w:left w:val="none" w:sz="0" w:space="0" w:color="auto"/>
            <w:bottom w:val="none" w:sz="0" w:space="0" w:color="auto"/>
            <w:right w:val="none" w:sz="0" w:space="0" w:color="auto"/>
          </w:divBdr>
          <w:divsChild>
            <w:div w:id="545409463">
              <w:marLeft w:val="0"/>
              <w:marRight w:val="0"/>
              <w:marTop w:val="0"/>
              <w:marBottom w:val="0"/>
              <w:divBdr>
                <w:top w:val="none" w:sz="0" w:space="0" w:color="auto"/>
                <w:left w:val="none" w:sz="0" w:space="0" w:color="auto"/>
                <w:bottom w:val="none" w:sz="0" w:space="0" w:color="auto"/>
                <w:right w:val="none" w:sz="0" w:space="0" w:color="auto"/>
              </w:divBdr>
              <w:divsChild>
                <w:div w:id="10127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21048">
      <w:bodyDiv w:val="1"/>
      <w:marLeft w:val="0"/>
      <w:marRight w:val="0"/>
      <w:marTop w:val="0"/>
      <w:marBottom w:val="0"/>
      <w:divBdr>
        <w:top w:val="none" w:sz="0" w:space="0" w:color="auto"/>
        <w:left w:val="none" w:sz="0" w:space="0" w:color="auto"/>
        <w:bottom w:val="none" w:sz="0" w:space="0" w:color="auto"/>
        <w:right w:val="none" w:sz="0" w:space="0" w:color="auto"/>
      </w:divBdr>
      <w:divsChild>
        <w:div w:id="36201748">
          <w:marLeft w:val="0"/>
          <w:marRight w:val="0"/>
          <w:marTop w:val="0"/>
          <w:marBottom w:val="0"/>
          <w:divBdr>
            <w:top w:val="none" w:sz="0" w:space="0" w:color="auto"/>
            <w:left w:val="none" w:sz="0" w:space="0" w:color="auto"/>
            <w:bottom w:val="none" w:sz="0" w:space="0" w:color="auto"/>
            <w:right w:val="none" w:sz="0" w:space="0" w:color="auto"/>
          </w:divBdr>
          <w:divsChild>
            <w:div w:id="251163509">
              <w:marLeft w:val="0"/>
              <w:marRight w:val="0"/>
              <w:marTop w:val="0"/>
              <w:marBottom w:val="0"/>
              <w:divBdr>
                <w:top w:val="none" w:sz="0" w:space="0" w:color="auto"/>
                <w:left w:val="none" w:sz="0" w:space="0" w:color="auto"/>
                <w:bottom w:val="none" w:sz="0" w:space="0" w:color="auto"/>
                <w:right w:val="none" w:sz="0" w:space="0" w:color="auto"/>
              </w:divBdr>
              <w:divsChild>
                <w:div w:id="56283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84399">
      <w:bodyDiv w:val="1"/>
      <w:marLeft w:val="0"/>
      <w:marRight w:val="0"/>
      <w:marTop w:val="0"/>
      <w:marBottom w:val="0"/>
      <w:divBdr>
        <w:top w:val="none" w:sz="0" w:space="0" w:color="auto"/>
        <w:left w:val="none" w:sz="0" w:space="0" w:color="auto"/>
        <w:bottom w:val="none" w:sz="0" w:space="0" w:color="auto"/>
        <w:right w:val="none" w:sz="0" w:space="0" w:color="auto"/>
      </w:divBdr>
      <w:divsChild>
        <w:div w:id="153879843">
          <w:marLeft w:val="0"/>
          <w:marRight w:val="0"/>
          <w:marTop w:val="0"/>
          <w:marBottom w:val="0"/>
          <w:divBdr>
            <w:top w:val="none" w:sz="0" w:space="0" w:color="auto"/>
            <w:left w:val="none" w:sz="0" w:space="0" w:color="auto"/>
            <w:bottom w:val="none" w:sz="0" w:space="0" w:color="auto"/>
            <w:right w:val="none" w:sz="0" w:space="0" w:color="auto"/>
          </w:divBdr>
        </w:div>
        <w:div w:id="682979710">
          <w:marLeft w:val="0"/>
          <w:marRight w:val="0"/>
          <w:marTop w:val="0"/>
          <w:marBottom w:val="0"/>
          <w:divBdr>
            <w:top w:val="none" w:sz="0" w:space="0" w:color="auto"/>
            <w:left w:val="none" w:sz="0" w:space="0" w:color="auto"/>
            <w:bottom w:val="none" w:sz="0" w:space="0" w:color="auto"/>
            <w:right w:val="none" w:sz="0" w:space="0" w:color="auto"/>
          </w:divBdr>
        </w:div>
        <w:div w:id="317267310">
          <w:marLeft w:val="0"/>
          <w:marRight w:val="0"/>
          <w:marTop w:val="0"/>
          <w:marBottom w:val="0"/>
          <w:divBdr>
            <w:top w:val="none" w:sz="0" w:space="0" w:color="auto"/>
            <w:left w:val="none" w:sz="0" w:space="0" w:color="auto"/>
            <w:bottom w:val="none" w:sz="0" w:space="0" w:color="auto"/>
            <w:right w:val="none" w:sz="0" w:space="0" w:color="auto"/>
          </w:divBdr>
        </w:div>
        <w:div w:id="668869635">
          <w:marLeft w:val="0"/>
          <w:marRight w:val="0"/>
          <w:marTop w:val="0"/>
          <w:marBottom w:val="0"/>
          <w:divBdr>
            <w:top w:val="none" w:sz="0" w:space="0" w:color="auto"/>
            <w:left w:val="none" w:sz="0" w:space="0" w:color="auto"/>
            <w:bottom w:val="none" w:sz="0" w:space="0" w:color="auto"/>
            <w:right w:val="none" w:sz="0" w:space="0" w:color="auto"/>
          </w:divBdr>
        </w:div>
        <w:div w:id="651564472">
          <w:marLeft w:val="0"/>
          <w:marRight w:val="0"/>
          <w:marTop w:val="0"/>
          <w:marBottom w:val="0"/>
          <w:divBdr>
            <w:top w:val="none" w:sz="0" w:space="0" w:color="auto"/>
            <w:left w:val="none" w:sz="0" w:space="0" w:color="auto"/>
            <w:bottom w:val="none" w:sz="0" w:space="0" w:color="auto"/>
            <w:right w:val="none" w:sz="0" w:space="0" w:color="auto"/>
          </w:divBdr>
        </w:div>
        <w:div w:id="1407268678">
          <w:marLeft w:val="0"/>
          <w:marRight w:val="0"/>
          <w:marTop w:val="0"/>
          <w:marBottom w:val="0"/>
          <w:divBdr>
            <w:top w:val="none" w:sz="0" w:space="0" w:color="auto"/>
            <w:left w:val="none" w:sz="0" w:space="0" w:color="auto"/>
            <w:bottom w:val="none" w:sz="0" w:space="0" w:color="auto"/>
            <w:right w:val="none" w:sz="0" w:space="0" w:color="auto"/>
          </w:divBdr>
        </w:div>
        <w:div w:id="70468176">
          <w:marLeft w:val="0"/>
          <w:marRight w:val="0"/>
          <w:marTop w:val="0"/>
          <w:marBottom w:val="0"/>
          <w:divBdr>
            <w:top w:val="none" w:sz="0" w:space="0" w:color="auto"/>
            <w:left w:val="none" w:sz="0" w:space="0" w:color="auto"/>
            <w:bottom w:val="none" w:sz="0" w:space="0" w:color="auto"/>
            <w:right w:val="none" w:sz="0" w:space="0" w:color="auto"/>
          </w:divBdr>
        </w:div>
        <w:div w:id="251546827">
          <w:marLeft w:val="0"/>
          <w:marRight w:val="0"/>
          <w:marTop w:val="0"/>
          <w:marBottom w:val="0"/>
          <w:divBdr>
            <w:top w:val="none" w:sz="0" w:space="0" w:color="auto"/>
            <w:left w:val="none" w:sz="0" w:space="0" w:color="auto"/>
            <w:bottom w:val="none" w:sz="0" w:space="0" w:color="auto"/>
            <w:right w:val="none" w:sz="0" w:space="0" w:color="auto"/>
          </w:divBdr>
        </w:div>
        <w:div w:id="449983321">
          <w:marLeft w:val="0"/>
          <w:marRight w:val="0"/>
          <w:marTop w:val="0"/>
          <w:marBottom w:val="0"/>
          <w:divBdr>
            <w:top w:val="none" w:sz="0" w:space="0" w:color="auto"/>
            <w:left w:val="none" w:sz="0" w:space="0" w:color="auto"/>
            <w:bottom w:val="none" w:sz="0" w:space="0" w:color="auto"/>
            <w:right w:val="none" w:sz="0" w:space="0" w:color="auto"/>
          </w:divBdr>
        </w:div>
        <w:div w:id="129831325">
          <w:marLeft w:val="0"/>
          <w:marRight w:val="0"/>
          <w:marTop w:val="0"/>
          <w:marBottom w:val="0"/>
          <w:divBdr>
            <w:top w:val="none" w:sz="0" w:space="0" w:color="auto"/>
            <w:left w:val="none" w:sz="0" w:space="0" w:color="auto"/>
            <w:bottom w:val="none" w:sz="0" w:space="0" w:color="auto"/>
            <w:right w:val="none" w:sz="0" w:space="0" w:color="auto"/>
          </w:divBdr>
        </w:div>
        <w:div w:id="1152987852">
          <w:marLeft w:val="0"/>
          <w:marRight w:val="0"/>
          <w:marTop w:val="0"/>
          <w:marBottom w:val="0"/>
          <w:divBdr>
            <w:top w:val="none" w:sz="0" w:space="0" w:color="auto"/>
            <w:left w:val="none" w:sz="0" w:space="0" w:color="auto"/>
            <w:bottom w:val="none" w:sz="0" w:space="0" w:color="auto"/>
            <w:right w:val="none" w:sz="0" w:space="0" w:color="auto"/>
          </w:divBdr>
        </w:div>
        <w:div w:id="1230309604">
          <w:marLeft w:val="0"/>
          <w:marRight w:val="0"/>
          <w:marTop w:val="0"/>
          <w:marBottom w:val="0"/>
          <w:divBdr>
            <w:top w:val="none" w:sz="0" w:space="0" w:color="auto"/>
            <w:left w:val="none" w:sz="0" w:space="0" w:color="auto"/>
            <w:bottom w:val="none" w:sz="0" w:space="0" w:color="auto"/>
            <w:right w:val="none" w:sz="0" w:space="0" w:color="auto"/>
          </w:divBdr>
        </w:div>
        <w:div w:id="308629827">
          <w:marLeft w:val="0"/>
          <w:marRight w:val="0"/>
          <w:marTop w:val="0"/>
          <w:marBottom w:val="0"/>
          <w:divBdr>
            <w:top w:val="none" w:sz="0" w:space="0" w:color="auto"/>
            <w:left w:val="none" w:sz="0" w:space="0" w:color="auto"/>
            <w:bottom w:val="none" w:sz="0" w:space="0" w:color="auto"/>
            <w:right w:val="none" w:sz="0" w:space="0" w:color="auto"/>
          </w:divBdr>
        </w:div>
        <w:div w:id="91437281">
          <w:marLeft w:val="0"/>
          <w:marRight w:val="0"/>
          <w:marTop w:val="0"/>
          <w:marBottom w:val="0"/>
          <w:divBdr>
            <w:top w:val="none" w:sz="0" w:space="0" w:color="auto"/>
            <w:left w:val="none" w:sz="0" w:space="0" w:color="auto"/>
            <w:bottom w:val="none" w:sz="0" w:space="0" w:color="auto"/>
            <w:right w:val="none" w:sz="0" w:space="0" w:color="auto"/>
          </w:divBdr>
        </w:div>
        <w:div w:id="842235662">
          <w:marLeft w:val="0"/>
          <w:marRight w:val="0"/>
          <w:marTop w:val="0"/>
          <w:marBottom w:val="0"/>
          <w:divBdr>
            <w:top w:val="none" w:sz="0" w:space="0" w:color="auto"/>
            <w:left w:val="none" w:sz="0" w:space="0" w:color="auto"/>
            <w:bottom w:val="none" w:sz="0" w:space="0" w:color="auto"/>
            <w:right w:val="none" w:sz="0" w:space="0" w:color="auto"/>
          </w:divBdr>
        </w:div>
      </w:divsChild>
    </w:div>
    <w:div w:id="1664316238">
      <w:bodyDiv w:val="1"/>
      <w:marLeft w:val="0"/>
      <w:marRight w:val="0"/>
      <w:marTop w:val="0"/>
      <w:marBottom w:val="0"/>
      <w:divBdr>
        <w:top w:val="none" w:sz="0" w:space="0" w:color="auto"/>
        <w:left w:val="none" w:sz="0" w:space="0" w:color="auto"/>
        <w:bottom w:val="none" w:sz="0" w:space="0" w:color="auto"/>
        <w:right w:val="none" w:sz="0" w:space="0" w:color="auto"/>
      </w:divBdr>
      <w:divsChild>
        <w:div w:id="859854973">
          <w:marLeft w:val="0"/>
          <w:marRight w:val="0"/>
          <w:marTop w:val="0"/>
          <w:marBottom w:val="0"/>
          <w:divBdr>
            <w:top w:val="none" w:sz="0" w:space="0" w:color="auto"/>
            <w:left w:val="none" w:sz="0" w:space="0" w:color="auto"/>
            <w:bottom w:val="none" w:sz="0" w:space="0" w:color="auto"/>
            <w:right w:val="none" w:sz="0" w:space="0" w:color="auto"/>
          </w:divBdr>
          <w:divsChild>
            <w:div w:id="1475175205">
              <w:marLeft w:val="0"/>
              <w:marRight w:val="0"/>
              <w:marTop w:val="0"/>
              <w:marBottom w:val="0"/>
              <w:divBdr>
                <w:top w:val="none" w:sz="0" w:space="0" w:color="auto"/>
                <w:left w:val="none" w:sz="0" w:space="0" w:color="auto"/>
                <w:bottom w:val="none" w:sz="0" w:space="0" w:color="auto"/>
                <w:right w:val="none" w:sz="0" w:space="0" w:color="auto"/>
              </w:divBdr>
              <w:divsChild>
                <w:div w:id="10540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25506167">
      <w:bodyDiv w:val="1"/>
      <w:marLeft w:val="0"/>
      <w:marRight w:val="0"/>
      <w:marTop w:val="0"/>
      <w:marBottom w:val="0"/>
      <w:divBdr>
        <w:top w:val="none" w:sz="0" w:space="0" w:color="auto"/>
        <w:left w:val="none" w:sz="0" w:space="0" w:color="auto"/>
        <w:bottom w:val="none" w:sz="0" w:space="0" w:color="auto"/>
        <w:right w:val="none" w:sz="0" w:space="0" w:color="auto"/>
      </w:divBdr>
      <w:divsChild>
        <w:div w:id="949816797">
          <w:marLeft w:val="0"/>
          <w:marRight w:val="0"/>
          <w:marTop w:val="0"/>
          <w:marBottom w:val="0"/>
          <w:divBdr>
            <w:top w:val="none" w:sz="0" w:space="0" w:color="auto"/>
            <w:left w:val="none" w:sz="0" w:space="0" w:color="auto"/>
            <w:bottom w:val="none" w:sz="0" w:space="0" w:color="auto"/>
            <w:right w:val="none" w:sz="0" w:space="0" w:color="auto"/>
          </w:divBdr>
          <w:divsChild>
            <w:div w:id="2073499798">
              <w:marLeft w:val="0"/>
              <w:marRight w:val="0"/>
              <w:marTop w:val="0"/>
              <w:marBottom w:val="0"/>
              <w:divBdr>
                <w:top w:val="none" w:sz="0" w:space="0" w:color="auto"/>
                <w:left w:val="none" w:sz="0" w:space="0" w:color="auto"/>
                <w:bottom w:val="none" w:sz="0" w:space="0" w:color="auto"/>
                <w:right w:val="none" w:sz="0" w:space="0" w:color="auto"/>
              </w:divBdr>
              <w:divsChild>
                <w:div w:id="1506633688">
                  <w:marLeft w:val="0"/>
                  <w:marRight w:val="0"/>
                  <w:marTop w:val="0"/>
                  <w:marBottom w:val="0"/>
                  <w:divBdr>
                    <w:top w:val="none" w:sz="0" w:space="0" w:color="auto"/>
                    <w:left w:val="none" w:sz="0" w:space="0" w:color="auto"/>
                    <w:bottom w:val="none" w:sz="0" w:space="0" w:color="auto"/>
                    <w:right w:val="none" w:sz="0" w:space="0" w:color="auto"/>
                  </w:divBdr>
                  <w:divsChild>
                    <w:div w:id="194880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583382">
      <w:bodyDiv w:val="1"/>
      <w:marLeft w:val="0"/>
      <w:marRight w:val="0"/>
      <w:marTop w:val="0"/>
      <w:marBottom w:val="0"/>
      <w:divBdr>
        <w:top w:val="none" w:sz="0" w:space="0" w:color="auto"/>
        <w:left w:val="none" w:sz="0" w:space="0" w:color="auto"/>
        <w:bottom w:val="none" w:sz="0" w:space="0" w:color="auto"/>
        <w:right w:val="none" w:sz="0" w:space="0" w:color="auto"/>
      </w:divBdr>
      <w:divsChild>
        <w:div w:id="1901284330">
          <w:marLeft w:val="0"/>
          <w:marRight w:val="0"/>
          <w:marTop w:val="0"/>
          <w:marBottom w:val="0"/>
          <w:divBdr>
            <w:top w:val="none" w:sz="0" w:space="0" w:color="auto"/>
            <w:left w:val="none" w:sz="0" w:space="0" w:color="auto"/>
            <w:bottom w:val="none" w:sz="0" w:space="0" w:color="auto"/>
            <w:right w:val="none" w:sz="0" w:space="0" w:color="auto"/>
          </w:divBdr>
        </w:div>
      </w:divsChild>
    </w:div>
    <w:div w:id="1891109869">
      <w:bodyDiv w:val="1"/>
      <w:marLeft w:val="0"/>
      <w:marRight w:val="0"/>
      <w:marTop w:val="0"/>
      <w:marBottom w:val="0"/>
      <w:divBdr>
        <w:top w:val="none" w:sz="0" w:space="0" w:color="auto"/>
        <w:left w:val="none" w:sz="0" w:space="0" w:color="auto"/>
        <w:bottom w:val="none" w:sz="0" w:space="0" w:color="auto"/>
        <w:right w:val="none" w:sz="0" w:space="0" w:color="auto"/>
      </w:divBdr>
    </w:div>
    <w:div w:id="2106488946">
      <w:bodyDiv w:val="1"/>
      <w:marLeft w:val="0"/>
      <w:marRight w:val="0"/>
      <w:marTop w:val="0"/>
      <w:marBottom w:val="0"/>
      <w:divBdr>
        <w:top w:val="none" w:sz="0" w:space="0" w:color="auto"/>
        <w:left w:val="none" w:sz="0" w:space="0" w:color="auto"/>
        <w:bottom w:val="none" w:sz="0" w:space="0" w:color="auto"/>
        <w:right w:val="none" w:sz="0" w:space="0" w:color="auto"/>
      </w:divBdr>
      <w:divsChild>
        <w:div w:id="665061670">
          <w:marLeft w:val="0"/>
          <w:marRight w:val="0"/>
          <w:marTop w:val="0"/>
          <w:marBottom w:val="0"/>
          <w:divBdr>
            <w:top w:val="none" w:sz="0" w:space="0" w:color="auto"/>
            <w:left w:val="none" w:sz="0" w:space="0" w:color="auto"/>
            <w:bottom w:val="none" w:sz="0" w:space="0" w:color="auto"/>
            <w:right w:val="none" w:sz="0" w:space="0" w:color="auto"/>
          </w:divBdr>
          <w:divsChild>
            <w:div w:id="1114717696">
              <w:marLeft w:val="0"/>
              <w:marRight w:val="0"/>
              <w:marTop w:val="0"/>
              <w:marBottom w:val="0"/>
              <w:divBdr>
                <w:top w:val="none" w:sz="0" w:space="0" w:color="auto"/>
                <w:left w:val="none" w:sz="0" w:space="0" w:color="auto"/>
                <w:bottom w:val="none" w:sz="0" w:space="0" w:color="auto"/>
                <w:right w:val="none" w:sz="0" w:space="0" w:color="auto"/>
              </w:divBdr>
              <w:divsChild>
                <w:div w:id="747309238">
                  <w:marLeft w:val="0"/>
                  <w:marRight w:val="0"/>
                  <w:marTop w:val="0"/>
                  <w:marBottom w:val="0"/>
                  <w:divBdr>
                    <w:top w:val="none" w:sz="0" w:space="0" w:color="auto"/>
                    <w:left w:val="none" w:sz="0" w:space="0" w:color="auto"/>
                    <w:bottom w:val="none" w:sz="0" w:space="0" w:color="auto"/>
                    <w:right w:val="none" w:sz="0" w:space="0" w:color="auto"/>
                  </w:divBdr>
                  <w:divsChild>
                    <w:div w:id="9151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markoer73/CSE-548/blob/main/Project%204%20-%20Machine%20Learning-Based%20Anomaly%20Detection%20Solutions/Project-Report-4%20-%20Machine%20Learning-Based%20Anomaly%20Detection%20Solutions.docx" TargetMode="External"/><Relationship Id="rId47" Type="http://schemas.openxmlformats.org/officeDocument/2006/relationships/hyperlink" Target="https://scikit-learn.org/stable/modules/preprocessing.html" TargetMode="External"/><Relationship Id="rId50" Type="http://schemas.openxmlformats.org/officeDocument/2006/relationships/hyperlink" Target="https://machinelearningmastery.com/adam-optimization-algorithm-for-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ensorflow.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medium.com/@contactsunny/label-encoder-vs-one-hot-encoder-in-machine-learning-3fc273365621"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anaconda.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shanelynn.ie/select-pandas-dataframe-rows-and-columns-using-iloc-loc-and-ix/"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markoer73/CSE-548/blob/main/Project%204%20-%20Machine%20Learning-Based%20Anomaly%20Detection%20Solutions/CS-ML-00301/fnn_sample.py" TargetMode="External"/><Relationship Id="rId48" Type="http://schemas.openxmlformats.org/officeDocument/2006/relationships/hyperlink" Target="https://machinelearningmastery.com/tutorial-first-neural-network-python-keras/" TargetMode="External"/><Relationship Id="rId8" Type="http://schemas.openxmlformats.org/officeDocument/2006/relationships/image" Target="media/image1.png"/><Relationship Id="rId51" Type="http://schemas.openxmlformats.org/officeDocument/2006/relationships/hyperlink" Target="https://machinelearningmastery.com/how-to-choose-loss-functions-when-training-deep-learning-neural-networks/" TargetMode="External"/><Relationship Id="rId3" Type="http://schemas.openxmlformats.org/officeDocument/2006/relationships/styles" Target="styles.xml"/><Relationship Id="rId12" Type="http://schemas.openxmlformats.org/officeDocument/2006/relationships/hyperlink" Target="https://www.unb.ca/cic/datasets/nsl.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cikit-learn.org/stable/modules/generated/sklearn.model_selection.train_test_split.html" TargetMode="External"/><Relationship Id="rId20" Type="http://schemas.openxmlformats.org/officeDocument/2006/relationships/image" Target="media/image9.png"/><Relationship Id="rId41" Type="http://schemas.openxmlformats.org/officeDocument/2006/relationships/hyperlink" Target="https://github.com/markoer73/CSE-548/tree/main/Project%202%20-%20SDN-Based%20Stateless%20Firewal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achinelearningmastery.com/rectified-linear-activation-function-for-deep-learning-neural-network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34865-A3B2-0147-B397-1D545856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C:\Users\tmckerah\Desktop\ieee_tj_template_17.dotx</Template>
  <TotalTime>2222</TotalTime>
  <Pages>14</Pages>
  <Words>1893</Words>
  <Characters>10794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12662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Marco Ermini</cp:lastModifiedBy>
  <cp:revision>334</cp:revision>
  <cp:lastPrinted>2012-08-02T18:53:00Z</cp:lastPrinted>
  <dcterms:created xsi:type="dcterms:W3CDTF">2021-05-27T11:24:00Z</dcterms:created>
  <dcterms:modified xsi:type="dcterms:W3CDTF">2021-07-12T06:05:00Z</dcterms:modified>
</cp:coreProperties>
</file>